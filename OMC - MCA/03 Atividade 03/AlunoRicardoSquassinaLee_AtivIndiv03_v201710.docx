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5F091293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</w:t>
      </w:r>
      <w:r w:rsidR="00632C0A">
        <w:rPr>
          <w:b/>
        </w:rPr>
        <w:t>3</w:t>
      </w:r>
    </w:p>
    <w:p w14:paraId="5B757E18" w14:textId="734E35E2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D06890">
        <w:rPr>
          <w:b/>
        </w:rPr>
        <w:t xml:space="preserve">Otimização e </w:t>
      </w:r>
      <w:r>
        <w:rPr>
          <w:b/>
        </w:rPr>
        <w:t>Métodos Computacionais.</w:t>
      </w:r>
    </w:p>
    <w:p w14:paraId="45735388" w14:textId="77777777" w:rsidR="00AF70CB" w:rsidRDefault="00AF70CB" w:rsidP="007A366C">
      <w:pPr>
        <w:rPr>
          <w:b/>
        </w:rPr>
      </w:pPr>
    </w:p>
    <w:p w14:paraId="7EC370C9" w14:textId="5470F5A7" w:rsidR="00183E5A" w:rsidRDefault="00AF70CB" w:rsidP="007A366C">
      <w:pPr>
        <w:rPr>
          <w:b/>
        </w:rPr>
      </w:pPr>
      <w:r>
        <w:rPr>
          <w:b/>
        </w:rPr>
        <w:t>Peso na disciplina</w:t>
      </w:r>
      <w:r w:rsidR="00D06890">
        <w:rPr>
          <w:b/>
        </w:rPr>
        <w:t xml:space="preserve"> (de todas as atividades individuais em conjunto)</w:t>
      </w:r>
      <w:r>
        <w:rPr>
          <w:b/>
        </w:rPr>
        <w:t xml:space="preserve">: </w:t>
      </w:r>
      <w:r w:rsidR="00D06890">
        <w:rPr>
          <w:b/>
        </w:rPr>
        <w:t>5</w:t>
      </w:r>
      <w:r w:rsidR="00183E5A">
        <w:rPr>
          <w:b/>
        </w:rPr>
        <w:t>0%.</w:t>
      </w: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42B8C13A" w14:textId="629BD27E" w:rsidR="00C83281" w:rsidRDefault="00C83281" w:rsidP="007A366C">
      <w:pPr>
        <w:rPr>
          <w:b/>
        </w:rPr>
      </w:pPr>
      <w:r>
        <w:rPr>
          <w:b/>
        </w:rPr>
        <w:t xml:space="preserve">Condição: </w:t>
      </w:r>
      <w:r w:rsidR="00D06890">
        <w:rPr>
          <w:b/>
        </w:rPr>
        <w:t>Livre consulta a conteúdos e tecnologias</w:t>
      </w:r>
      <w:r>
        <w:rPr>
          <w:b/>
        </w:rPr>
        <w:t>.</w:t>
      </w:r>
    </w:p>
    <w:p w14:paraId="6A20AE87" w14:textId="77777777" w:rsidR="00D06890" w:rsidRDefault="00883BCC" w:rsidP="00D06890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2017.</w:t>
      </w:r>
      <w:r w:rsidR="00D06890">
        <w:rPr>
          <w:b/>
        </w:rPr>
        <w:t>10</w:t>
      </w:r>
    </w:p>
    <w:p w14:paraId="64439D64" w14:textId="1CA12A80" w:rsidR="00D06890" w:rsidRPr="00D06890" w:rsidRDefault="00D06890" w:rsidP="00D06890">
      <w:pPr>
        <w:rPr>
          <w:b/>
        </w:rPr>
      </w:pPr>
      <w:r w:rsidRPr="00D06890">
        <w:rPr>
          <w:b/>
        </w:rPr>
        <w:t>Sempre que aplicável, utilize software para fazer os cálculos e coloque aqui somente os resultados finais, entregando a solução por software em arquivo à parte.</w:t>
      </w:r>
    </w:p>
    <w:p w14:paraId="0DEDE996" w14:textId="77777777" w:rsidR="00D06890" w:rsidRDefault="00D06890" w:rsidP="007A366C">
      <w:pPr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8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66428B" w14:paraId="0F72CC58" w14:textId="77777777" w:rsidTr="00D85DB1">
        <w:tc>
          <w:tcPr>
            <w:tcW w:w="2376" w:type="dxa"/>
          </w:tcPr>
          <w:p w14:paraId="4863A58F" w14:textId="5E5B145B" w:rsidR="0066428B" w:rsidRPr="00D85DB1" w:rsidRDefault="0066428B" w:rsidP="0066428B">
            <w:r w:rsidRPr="00A05651">
              <w:t>A56843646</w:t>
            </w:r>
          </w:p>
        </w:tc>
        <w:tc>
          <w:tcPr>
            <w:tcW w:w="6835" w:type="dxa"/>
          </w:tcPr>
          <w:p w14:paraId="31D33A5D" w14:textId="3CB5B8AF" w:rsidR="0066428B" w:rsidRPr="00D85DB1" w:rsidRDefault="0066428B" w:rsidP="0066428B">
            <w:r>
              <w:t>Ricardo Squassina Lee</w:t>
            </w:r>
          </w:p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2B1FBBB3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902715" w:rsidRPr="00556812">
        <w:rPr>
          <w:b/>
        </w:rPr>
        <w:t>Parâmetros de Regulagem dos Algoritmos de Busca.</w:t>
      </w:r>
    </w:p>
    <w:p w14:paraId="3CC74E7B" w14:textId="31101C6C" w:rsidR="009B6FE5" w:rsidRDefault="009B6FE5" w:rsidP="009B6FE5"/>
    <w:p w14:paraId="521F36F2" w14:textId="402DD045" w:rsidR="0001028C" w:rsidRDefault="0001028C" w:rsidP="009B6FE5">
      <w:r>
        <w:t>Considerando o tema em questão, responda as questões a seguir:</w:t>
      </w:r>
    </w:p>
    <w:p w14:paraId="31EF1BD5" w14:textId="77777777" w:rsidR="0001028C" w:rsidRDefault="0001028C" w:rsidP="009B6FE5"/>
    <w:p w14:paraId="3A90348F" w14:textId="4AECE736" w:rsidR="00382414" w:rsidRDefault="006B71A0" w:rsidP="00382414">
      <w:r>
        <w:t xml:space="preserve">a) </w:t>
      </w:r>
      <w:r w:rsidR="00382414" w:rsidRPr="00D5011A">
        <w:t xml:space="preserve">Para a classe </w:t>
      </w:r>
      <w:proofErr w:type="spellStart"/>
      <w:r w:rsidR="00382414">
        <w:t>Simulated</w:t>
      </w:r>
      <w:proofErr w:type="spellEnd"/>
      <w:r w:rsidR="00382414">
        <w:t xml:space="preserve"> </w:t>
      </w:r>
      <w:proofErr w:type="spellStart"/>
      <w:r w:rsidR="00382414">
        <w:t>Annealing</w:t>
      </w:r>
      <w:proofErr w:type="spellEnd"/>
      <w:r w:rsidR="00382414" w:rsidRPr="00D5011A">
        <w:t xml:space="preserve">, cite três parâmetros de </w:t>
      </w:r>
      <w:proofErr w:type="spellStart"/>
      <w:r w:rsidR="00382414" w:rsidRPr="00836C61">
        <w:rPr>
          <w:i/>
        </w:rPr>
        <w:t>tuning</w:t>
      </w:r>
      <w:proofErr w:type="spellEnd"/>
      <w:r w:rsidR="00382414" w:rsidRPr="00D5011A">
        <w:t xml:space="preserve"> de modelo</w:t>
      </w:r>
      <w:r w:rsidR="00382414">
        <w:t xml:space="preserve"> (com exceção dos critérios de convergência)</w:t>
      </w:r>
      <w:r w:rsidR="00382414" w:rsidRPr="00D5011A">
        <w:t>, e, para cada um, descreva sucintamente o que ocorre se este valor for “pequeno demais” ou “grande demais”.</w:t>
      </w:r>
    </w:p>
    <w:p w14:paraId="493D2498" w14:textId="44AD5D91" w:rsidR="00382414" w:rsidRDefault="00382414" w:rsidP="003824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82AC5" w:rsidRPr="00182AC5" w14:paraId="5C6AD828" w14:textId="77777777" w:rsidTr="00040885">
        <w:tc>
          <w:tcPr>
            <w:tcW w:w="3020" w:type="dxa"/>
          </w:tcPr>
          <w:p w14:paraId="19988967" w14:textId="7801FB2C" w:rsidR="00040885" w:rsidRPr="00182AC5" w:rsidRDefault="00040885" w:rsidP="00382414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Parâmetro</w:t>
            </w:r>
          </w:p>
        </w:tc>
        <w:tc>
          <w:tcPr>
            <w:tcW w:w="3020" w:type="dxa"/>
          </w:tcPr>
          <w:p w14:paraId="0BDC00EC" w14:textId="7956B1C9" w:rsidR="00040885" w:rsidRPr="00182AC5" w:rsidRDefault="00040885" w:rsidP="00382414">
            <w:pPr>
              <w:rPr>
                <w:color w:val="4F81BD" w:themeColor="accent1"/>
              </w:rPr>
            </w:pPr>
            <w:proofErr w:type="gramStart"/>
            <w:r w:rsidRPr="00182AC5">
              <w:rPr>
                <w:color w:val="4F81BD" w:themeColor="accent1"/>
              </w:rPr>
              <w:t>Pequeno Demais</w:t>
            </w:r>
            <w:proofErr w:type="gramEnd"/>
          </w:p>
        </w:tc>
        <w:tc>
          <w:tcPr>
            <w:tcW w:w="3021" w:type="dxa"/>
          </w:tcPr>
          <w:p w14:paraId="121C22AC" w14:textId="7D55389B" w:rsidR="00040885" w:rsidRPr="00182AC5" w:rsidRDefault="00040885" w:rsidP="00382414">
            <w:pPr>
              <w:rPr>
                <w:color w:val="4F81BD" w:themeColor="accent1"/>
              </w:rPr>
            </w:pPr>
            <w:proofErr w:type="gramStart"/>
            <w:r w:rsidRPr="00182AC5">
              <w:rPr>
                <w:color w:val="4F81BD" w:themeColor="accent1"/>
              </w:rPr>
              <w:t>Grande Demais</w:t>
            </w:r>
            <w:proofErr w:type="gramEnd"/>
          </w:p>
        </w:tc>
      </w:tr>
      <w:tr w:rsidR="00182AC5" w:rsidRPr="00182AC5" w14:paraId="0BC27133" w14:textId="77777777" w:rsidTr="00040885">
        <w:tc>
          <w:tcPr>
            <w:tcW w:w="3020" w:type="dxa"/>
          </w:tcPr>
          <w:p w14:paraId="09F34ECD" w14:textId="72FA3F3A" w:rsidR="00040885" w:rsidRPr="00182AC5" w:rsidRDefault="00300B63" w:rsidP="00382414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Temperatura / Estado Inicial</w:t>
            </w:r>
          </w:p>
        </w:tc>
        <w:tc>
          <w:tcPr>
            <w:tcW w:w="3020" w:type="dxa"/>
          </w:tcPr>
          <w:p w14:paraId="5622C0E6" w14:textId="31CBDAB1" w:rsidR="00040885" w:rsidRPr="00182AC5" w:rsidRDefault="00300B63" w:rsidP="00382414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Pode deixar a solução ótima em uma temperatura inicial mais alta do que estipulado</w:t>
            </w:r>
          </w:p>
        </w:tc>
        <w:tc>
          <w:tcPr>
            <w:tcW w:w="3021" w:type="dxa"/>
          </w:tcPr>
          <w:p w14:paraId="0E4F1AC3" w14:textId="56341034" w:rsidR="00040885" w:rsidRPr="00182AC5" w:rsidRDefault="00040885" w:rsidP="00382414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 xml:space="preserve">Demora no processamento, pois </w:t>
            </w:r>
            <w:r w:rsidR="00300B63" w:rsidRPr="00182AC5">
              <w:rPr>
                <w:color w:val="4F81BD" w:themeColor="accent1"/>
              </w:rPr>
              <w:t>o tempo de “resfriamento” é maior</w:t>
            </w:r>
          </w:p>
        </w:tc>
      </w:tr>
      <w:tr w:rsidR="00182AC5" w:rsidRPr="00182AC5" w14:paraId="7EE9E6CF" w14:textId="77777777" w:rsidTr="00040885">
        <w:tc>
          <w:tcPr>
            <w:tcW w:w="3020" w:type="dxa"/>
          </w:tcPr>
          <w:p w14:paraId="3D7D7A82" w14:textId="33D5367B" w:rsidR="00040885" w:rsidRPr="00182AC5" w:rsidRDefault="00182AC5" w:rsidP="00182AC5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color w:val="4F81BD" w:themeColor="accent1"/>
              </w:rPr>
            </w:pPr>
            <w:r w:rsidRPr="00182AC5">
              <w:rPr>
                <w:rFonts w:ascii="Cambria Math" w:hAnsi="Cambria Math" w:cs="Cambria Math"/>
                <w:color w:val="4F81BD" w:themeColor="accent1"/>
                <w:lang w:val="en-US" w:eastAsia="pt-BR"/>
              </w:rPr>
              <w:t>𝜶</w:t>
            </w:r>
            <w:r w:rsidRPr="00182AC5">
              <w:rPr>
                <w:rFonts w:ascii="Cambria Math" w:hAnsi="Cambria Math" w:cs="Cambria Math"/>
                <w:color w:val="4F81BD" w:themeColor="accent1"/>
                <w:lang w:val="en-US" w:eastAsia="pt-BR"/>
              </w:rPr>
              <w:t xml:space="preserve"> / </w:t>
            </w:r>
            <w:r w:rsidRPr="00182AC5">
              <w:rPr>
                <w:color w:val="4F81BD" w:themeColor="accent1"/>
              </w:rPr>
              <w:t>redutor de temperatura</w:t>
            </w:r>
          </w:p>
        </w:tc>
        <w:tc>
          <w:tcPr>
            <w:tcW w:w="3020" w:type="dxa"/>
          </w:tcPr>
          <w:p w14:paraId="11D1A3EC" w14:textId="5048988A" w:rsidR="00040885" w:rsidRPr="00182AC5" w:rsidRDefault="00300B63" w:rsidP="00382414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Pode encontrar um máximo ou mínimo local ao invés de global</w:t>
            </w:r>
          </w:p>
        </w:tc>
        <w:tc>
          <w:tcPr>
            <w:tcW w:w="3021" w:type="dxa"/>
          </w:tcPr>
          <w:p w14:paraId="328A4E48" w14:textId="6A43D891" w:rsidR="00040885" w:rsidRPr="00182AC5" w:rsidRDefault="00300B63" w:rsidP="00382414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Demora no processamento pois irá percorrer uma área maior em busca de um máximo ou mínimo local</w:t>
            </w:r>
          </w:p>
        </w:tc>
      </w:tr>
      <w:tr w:rsidR="00182AC5" w:rsidRPr="00182AC5" w14:paraId="44075625" w14:textId="77777777" w:rsidTr="00040885">
        <w:tc>
          <w:tcPr>
            <w:tcW w:w="3020" w:type="dxa"/>
          </w:tcPr>
          <w:p w14:paraId="6E489E6A" w14:textId="63CEF76D" w:rsidR="00182AC5" w:rsidRPr="00182AC5" w:rsidRDefault="00182AC5" w:rsidP="00182AC5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Critérios de Convergência</w:t>
            </w:r>
          </w:p>
        </w:tc>
        <w:tc>
          <w:tcPr>
            <w:tcW w:w="3020" w:type="dxa"/>
          </w:tcPr>
          <w:p w14:paraId="72F2353A" w14:textId="0871EB6A" w:rsidR="00182AC5" w:rsidRPr="00182AC5" w:rsidRDefault="00182AC5" w:rsidP="00182AC5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Pode encontrar um máximo ou mínimo local ao invés de global</w:t>
            </w:r>
          </w:p>
        </w:tc>
        <w:tc>
          <w:tcPr>
            <w:tcW w:w="3021" w:type="dxa"/>
          </w:tcPr>
          <w:p w14:paraId="50F0E17D" w14:textId="087BE797" w:rsidR="00182AC5" w:rsidRPr="00182AC5" w:rsidRDefault="00182AC5" w:rsidP="00182AC5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 xml:space="preserve">Demora no processamento pois irá percorrer uma área maior em busca de um máximo ou mínimo </w:t>
            </w:r>
            <w:r w:rsidRPr="00182AC5">
              <w:rPr>
                <w:color w:val="4F81BD" w:themeColor="accent1"/>
              </w:rPr>
              <w:t>global</w:t>
            </w:r>
          </w:p>
        </w:tc>
      </w:tr>
    </w:tbl>
    <w:p w14:paraId="2841BC10" w14:textId="77777777" w:rsidR="00040885" w:rsidRDefault="00040885" w:rsidP="00382414"/>
    <w:p w14:paraId="0F023E7A" w14:textId="77777777" w:rsidR="00E744B2" w:rsidRPr="00E744B2" w:rsidRDefault="00E744B2" w:rsidP="00E744B2">
      <w:pPr>
        <w:pStyle w:val="ListParagraph"/>
        <w:rPr>
          <w:rFonts w:ascii="Verdana" w:hAnsi="Verdana"/>
          <w:color w:val="00B0F0"/>
          <w:szCs w:val="20"/>
        </w:rPr>
      </w:pPr>
    </w:p>
    <w:p w14:paraId="2A9AA46D" w14:textId="273A12E9" w:rsidR="002C4E27" w:rsidRDefault="0001028C" w:rsidP="002C4E27">
      <w:r>
        <w:t xml:space="preserve">b) </w:t>
      </w:r>
      <w:r w:rsidR="002C4E27" w:rsidRPr="00D5011A">
        <w:t xml:space="preserve">Para a classe </w:t>
      </w:r>
      <w:r w:rsidR="002C4E27">
        <w:t>Algoritmos Genéticos</w:t>
      </w:r>
      <w:r w:rsidR="002C4E27" w:rsidRPr="00D5011A">
        <w:t xml:space="preserve">, cite três parâmetros de </w:t>
      </w:r>
      <w:proofErr w:type="spellStart"/>
      <w:r w:rsidR="002C4E27" w:rsidRPr="00836C61">
        <w:rPr>
          <w:i/>
        </w:rPr>
        <w:t>tuning</w:t>
      </w:r>
      <w:proofErr w:type="spellEnd"/>
      <w:r w:rsidR="002C4E27" w:rsidRPr="00D5011A">
        <w:t xml:space="preserve"> de modelo</w:t>
      </w:r>
      <w:r w:rsidR="002C4E27">
        <w:t xml:space="preserve"> (com exceção dos critérios de convergência)</w:t>
      </w:r>
      <w:r w:rsidR="002C4E27" w:rsidRPr="00D5011A">
        <w:t>, e, para cada um, descreva sucintamente o que ocorre se este valor for “pequeno demais” ou “grande demais”.</w:t>
      </w:r>
    </w:p>
    <w:p w14:paraId="79F43D19" w14:textId="77777777" w:rsidR="002129F4" w:rsidRDefault="002129F4" w:rsidP="002C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82AC5" w:rsidRPr="00182AC5" w14:paraId="0ABDE42A" w14:textId="77777777" w:rsidTr="009517A3">
        <w:tc>
          <w:tcPr>
            <w:tcW w:w="3020" w:type="dxa"/>
          </w:tcPr>
          <w:p w14:paraId="117AF2FA" w14:textId="77777777" w:rsidR="002129F4" w:rsidRPr="00182AC5" w:rsidRDefault="002129F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Parâmetro</w:t>
            </w:r>
          </w:p>
        </w:tc>
        <w:tc>
          <w:tcPr>
            <w:tcW w:w="3020" w:type="dxa"/>
          </w:tcPr>
          <w:p w14:paraId="34C81B6A" w14:textId="77777777" w:rsidR="002129F4" w:rsidRPr="00182AC5" w:rsidRDefault="002129F4" w:rsidP="009517A3">
            <w:pPr>
              <w:rPr>
                <w:color w:val="4F81BD" w:themeColor="accent1"/>
              </w:rPr>
            </w:pPr>
            <w:proofErr w:type="gramStart"/>
            <w:r w:rsidRPr="00182AC5">
              <w:rPr>
                <w:color w:val="4F81BD" w:themeColor="accent1"/>
              </w:rPr>
              <w:t>Pequeno Demais</w:t>
            </w:r>
            <w:proofErr w:type="gramEnd"/>
          </w:p>
        </w:tc>
        <w:tc>
          <w:tcPr>
            <w:tcW w:w="3021" w:type="dxa"/>
          </w:tcPr>
          <w:p w14:paraId="7BD08CFE" w14:textId="77777777" w:rsidR="002129F4" w:rsidRPr="00182AC5" w:rsidRDefault="002129F4" w:rsidP="009517A3">
            <w:pPr>
              <w:rPr>
                <w:color w:val="4F81BD" w:themeColor="accent1"/>
              </w:rPr>
            </w:pPr>
            <w:proofErr w:type="gramStart"/>
            <w:r w:rsidRPr="00182AC5">
              <w:rPr>
                <w:color w:val="4F81BD" w:themeColor="accent1"/>
              </w:rPr>
              <w:t>Grande Demais</w:t>
            </w:r>
            <w:proofErr w:type="gramEnd"/>
          </w:p>
        </w:tc>
      </w:tr>
      <w:tr w:rsidR="00182AC5" w:rsidRPr="00182AC5" w14:paraId="2C0A126B" w14:textId="77777777" w:rsidTr="009517A3">
        <w:tc>
          <w:tcPr>
            <w:tcW w:w="3020" w:type="dxa"/>
          </w:tcPr>
          <w:p w14:paraId="31E6C459" w14:textId="02850EEB" w:rsidR="002129F4" w:rsidRPr="00182AC5" w:rsidRDefault="002129F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População</w:t>
            </w:r>
          </w:p>
        </w:tc>
        <w:tc>
          <w:tcPr>
            <w:tcW w:w="3020" w:type="dxa"/>
          </w:tcPr>
          <w:p w14:paraId="7D0760CC" w14:textId="68526633" w:rsidR="002129F4" w:rsidRPr="00182AC5" w:rsidRDefault="002129F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Limita quantidade de indivíduos “em direção” ao objetivo</w:t>
            </w:r>
          </w:p>
        </w:tc>
        <w:tc>
          <w:tcPr>
            <w:tcW w:w="3021" w:type="dxa"/>
          </w:tcPr>
          <w:p w14:paraId="1F19637A" w14:textId="106B07D0" w:rsidR="002129F4" w:rsidRPr="00182AC5" w:rsidRDefault="002129F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Processamento demorado</w:t>
            </w:r>
          </w:p>
        </w:tc>
      </w:tr>
      <w:tr w:rsidR="00182AC5" w:rsidRPr="00182AC5" w14:paraId="61C6A0F6" w14:textId="77777777" w:rsidTr="009517A3">
        <w:tc>
          <w:tcPr>
            <w:tcW w:w="3020" w:type="dxa"/>
          </w:tcPr>
          <w:p w14:paraId="19715735" w14:textId="2EB02E71" w:rsidR="002129F4" w:rsidRPr="00182AC5" w:rsidRDefault="002129F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Constante ou com taxa de crescimento</w:t>
            </w:r>
          </w:p>
        </w:tc>
        <w:tc>
          <w:tcPr>
            <w:tcW w:w="3020" w:type="dxa"/>
          </w:tcPr>
          <w:p w14:paraId="2C2B58E8" w14:textId="0E23FE69" w:rsidR="002129F4" w:rsidRPr="00182AC5" w:rsidRDefault="001D5DC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Perda</w:t>
            </w:r>
            <w:r w:rsidR="00182AC5">
              <w:rPr>
                <w:color w:val="4F81BD" w:themeColor="accent1"/>
              </w:rPr>
              <w:t xml:space="preserve"> de</w:t>
            </w:r>
            <w:r w:rsidR="002129F4" w:rsidRPr="00182AC5">
              <w:rPr>
                <w:color w:val="4F81BD" w:themeColor="accent1"/>
              </w:rPr>
              <w:t xml:space="preserve"> indivíduos </w:t>
            </w:r>
            <w:r w:rsidRPr="00182AC5">
              <w:rPr>
                <w:color w:val="4F81BD" w:themeColor="accent1"/>
              </w:rPr>
              <w:t>que nos levariam ao objetivo</w:t>
            </w:r>
          </w:p>
        </w:tc>
        <w:tc>
          <w:tcPr>
            <w:tcW w:w="3021" w:type="dxa"/>
          </w:tcPr>
          <w:p w14:paraId="15FE8F28" w14:textId="790B76F0" w:rsidR="002129F4" w:rsidRPr="00182AC5" w:rsidRDefault="001D5DC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Processamento demorado</w:t>
            </w:r>
          </w:p>
        </w:tc>
      </w:tr>
      <w:tr w:rsidR="00182AC5" w:rsidRPr="00182AC5" w14:paraId="4B376568" w14:textId="77777777" w:rsidTr="009517A3">
        <w:tc>
          <w:tcPr>
            <w:tcW w:w="3020" w:type="dxa"/>
          </w:tcPr>
          <w:p w14:paraId="1C19D662" w14:textId="29C16427" w:rsidR="002129F4" w:rsidRPr="00182AC5" w:rsidRDefault="001D5DC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lastRenderedPageBreak/>
              <w:t>Mutações</w:t>
            </w:r>
          </w:p>
        </w:tc>
        <w:tc>
          <w:tcPr>
            <w:tcW w:w="3020" w:type="dxa"/>
          </w:tcPr>
          <w:p w14:paraId="26423F5A" w14:textId="46CA6187" w:rsidR="002129F4" w:rsidRPr="00182AC5" w:rsidRDefault="001D5DC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Perda de oportunidades de acelerar atingimento do objetivo</w:t>
            </w:r>
          </w:p>
        </w:tc>
        <w:tc>
          <w:tcPr>
            <w:tcW w:w="3021" w:type="dxa"/>
          </w:tcPr>
          <w:p w14:paraId="568519B0" w14:textId="01346074" w:rsidR="002129F4" w:rsidRPr="00182AC5" w:rsidRDefault="001D5DC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Aparecimento de indivíduos com “câncer” que atingem um objetivo artificial</w:t>
            </w:r>
          </w:p>
        </w:tc>
      </w:tr>
    </w:tbl>
    <w:p w14:paraId="09A2A8D7" w14:textId="77777777" w:rsidR="002C4E27" w:rsidRDefault="002C4E27" w:rsidP="002C4E27"/>
    <w:p w14:paraId="6080D6D5" w14:textId="77777777" w:rsidR="002C4E27" w:rsidRDefault="002C4E27" w:rsidP="002C4E27"/>
    <w:p w14:paraId="6F1520B6" w14:textId="1960891B" w:rsidR="00EC5176" w:rsidRDefault="001E6C20" w:rsidP="00EC5176">
      <w:r>
        <w:t>c</w:t>
      </w:r>
      <w:r w:rsidR="00EC5176">
        <w:t xml:space="preserve">) </w:t>
      </w:r>
      <w:r w:rsidR="00EC5176" w:rsidRPr="00D5011A">
        <w:t xml:space="preserve">Para a classe </w:t>
      </w:r>
      <w:proofErr w:type="spellStart"/>
      <w:r w:rsidR="00EC5176" w:rsidRPr="00EC5176">
        <w:rPr>
          <w:i/>
        </w:rPr>
        <w:t>Particle</w:t>
      </w:r>
      <w:proofErr w:type="spellEnd"/>
      <w:r w:rsidR="00EC5176" w:rsidRPr="00EC5176">
        <w:rPr>
          <w:i/>
        </w:rPr>
        <w:t xml:space="preserve"> </w:t>
      </w:r>
      <w:proofErr w:type="spellStart"/>
      <w:r w:rsidR="00EC5176" w:rsidRPr="00EC5176">
        <w:rPr>
          <w:i/>
        </w:rPr>
        <w:t>Swarm</w:t>
      </w:r>
      <w:proofErr w:type="spellEnd"/>
      <w:r w:rsidR="00EC5176" w:rsidRPr="00EC5176">
        <w:rPr>
          <w:i/>
        </w:rPr>
        <w:t xml:space="preserve"> </w:t>
      </w:r>
      <w:proofErr w:type="spellStart"/>
      <w:r w:rsidR="00EC5176" w:rsidRPr="00EC5176">
        <w:rPr>
          <w:i/>
        </w:rPr>
        <w:t>Optimization</w:t>
      </w:r>
      <w:proofErr w:type="spellEnd"/>
      <w:r w:rsidR="00EC5176" w:rsidRPr="00D5011A">
        <w:t xml:space="preserve">, cite três parâmetros de </w:t>
      </w:r>
      <w:proofErr w:type="spellStart"/>
      <w:r w:rsidR="00EC5176" w:rsidRPr="00836C61">
        <w:rPr>
          <w:i/>
        </w:rPr>
        <w:t>tuning</w:t>
      </w:r>
      <w:proofErr w:type="spellEnd"/>
      <w:r w:rsidR="00EC5176" w:rsidRPr="00D5011A">
        <w:t xml:space="preserve"> de modelo</w:t>
      </w:r>
      <w:r w:rsidR="00EC5176">
        <w:t xml:space="preserve"> (com exceção dos critérios de convergência)</w:t>
      </w:r>
      <w:r w:rsidR="00EC5176" w:rsidRPr="00D5011A">
        <w:t>, e, para cada um, descreva sucintamente o que ocorre se este valor for “pequeno demais” ou “grande demais”.</w:t>
      </w:r>
    </w:p>
    <w:p w14:paraId="114346EF" w14:textId="29D8DAB9" w:rsidR="00E744B2" w:rsidRDefault="00E744B2" w:rsidP="00E744B2">
      <w:pPr>
        <w:rPr>
          <w:color w:val="00B0F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82AC5" w:rsidRPr="00182AC5" w14:paraId="09DFD10B" w14:textId="77777777" w:rsidTr="009517A3">
        <w:tc>
          <w:tcPr>
            <w:tcW w:w="3020" w:type="dxa"/>
          </w:tcPr>
          <w:p w14:paraId="1854B4B9" w14:textId="77777777" w:rsidR="002129F4" w:rsidRPr="00182AC5" w:rsidRDefault="002129F4" w:rsidP="009517A3">
            <w:pPr>
              <w:rPr>
                <w:color w:val="4F81BD" w:themeColor="accent1"/>
              </w:rPr>
            </w:pPr>
            <w:bookmarkStart w:id="0" w:name="_GoBack"/>
            <w:r w:rsidRPr="00182AC5">
              <w:rPr>
                <w:color w:val="4F81BD" w:themeColor="accent1"/>
              </w:rPr>
              <w:t>Parâmetro</w:t>
            </w:r>
          </w:p>
        </w:tc>
        <w:tc>
          <w:tcPr>
            <w:tcW w:w="3020" w:type="dxa"/>
          </w:tcPr>
          <w:p w14:paraId="04A5EC43" w14:textId="77777777" w:rsidR="002129F4" w:rsidRPr="00182AC5" w:rsidRDefault="002129F4" w:rsidP="009517A3">
            <w:pPr>
              <w:rPr>
                <w:color w:val="4F81BD" w:themeColor="accent1"/>
              </w:rPr>
            </w:pPr>
            <w:proofErr w:type="gramStart"/>
            <w:r w:rsidRPr="00182AC5">
              <w:rPr>
                <w:color w:val="4F81BD" w:themeColor="accent1"/>
              </w:rPr>
              <w:t>Pequeno Demais</w:t>
            </w:r>
            <w:proofErr w:type="gramEnd"/>
          </w:p>
        </w:tc>
        <w:tc>
          <w:tcPr>
            <w:tcW w:w="3021" w:type="dxa"/>
          </w:tcPr>
          <w:p w14:paraId="6C656BA7" w14:textId="77777777" w:rsidR="002129F4" w:rsidRPr="00182AC5" w:rsidRDefault="002129F4" w:rsidP="009517A3">
            <w:pPr>
              <w:rPr>
                <w:color w:val="4F81BD" w:themeColor="accent1"/>
              </w:rPr>
            </w:pPr>
            <w:proofErr w:type="gramStart"/>
            <w:r w:rsidRPr="00182AC5">
              <w:rPr>
                <w:color w:val="4F81BD" w:themeColor="accent1"/>
              </w:rPr>
              <w:t>Grande Demais</w:t>
            </w:r>
            <w:proofErr w:type="gramEnd"/>
          </w:p>
        </w:tc>
      </w:tr>
      <w:tr w:rsidR="00182AC5" w:rsidRPr="00182AC5" w14:paraId="299E2274" w14:textId="77777777" w:rsidTr="009517A3">
        <w:tc>
          <w:tcPr>
            <w:tcW w:w="3020" w:type="dxa"/>
          </w:tcPr>
          <w:p w14:paraId="6A6351B5" w14:textId="0360E020" w:rsidR="002129F4" w:rsidRPr="00182AC5" w:rsidRDefault="002129F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 xml:space="preserve">Número de </w:t>
            </w:r>
            <w:r w:rsidR="001D5DC4" w:rsidRPr="00182AC5">
              <w:rPr>
                <w:color w:val="4F81BD" w:themeColor="accent1"/>
              </w:rPr>
              <w:t>agentes</w:t>
            </w:r>
          </w:p>
        </w:tc>
        <w:tc>
          <w:tcPr>
            <w:tcW w:w="3020" w:type="dxa"/>
          </w:tcPr>
          <w:p w14:paraId="7F428E3A" w14:textId="7F706CDF" w:rsidR="002129F4" w:rsidRPr="00182AC5" w:rsidRDefault="00AC485D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Encontraremos ótimos locais, porém dificilmente ótimos globais</w:t>
            </w:r>
          </w:p>
        </w:tc>
        <w:tc>
          <w:tcPr>
            <w:tcW w:w="3021" w:type="dxa"/>
          </w:tcPr>
          <w:p w14:paraId="3757427A" w14:textId="5AA0B4A7" w:rsidR="002129F4" w:rsidRPr="00182AC5" w:rsidRDefault="00AC485D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Processamento demorado por conta da quantidade de ótimos locais para serem percorridos</w:t>
            </w:r>
          </w:p>
        </w:tc>
      </w:tr>
      <w:tr w:rsidR="00182AC5" w:rsidRPr="00182AC5" w14:paraId="5624762A" w14:textId="77777777" w:rsidTr="009517A3">
        <w:tc>
          <w:tcPr>
            <w:tcW w:w="3020" w:type="dxa"/>
          </w:tcPr>
          <w:p w14:paraId="329C97B4" w14:textId="15995FD3" w:rsidR="002129F4" w:rsidRPr="00182AC5" w:rsidRDefault="001D5DC4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Termos Perturbadores</w:t>
            </w:r>
          </w:p>
        </w:tc>
        <w:tc>
          <w:tcPr>
            <w:tcW w:w="3020" w:type="dxa"/>
          </w:tcPr>
          <w:p w14:paraId="3C74ACE2" w14:textId="77FF092C" w:rsidR="002129F4" w:rsidRPr="00182AC5" w:rsidRDefault="00AC485D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Podemos ficar preso em ótimos locais</w:t>
            </w:r>
          </w:p>
        </w:tc>
        <w:tc>
          <w:tcPr>
            <w:tcW w:w="3021" w:type="dxa"/>
          </w:tcPr>
          <w:p w14:paraId="6319216E" w14:textId="5AF539FF" w:rsidR="002129F4" w:rsidRPr="00182AC5" w:rsidRDefault="00AC485D" w:rsidP="009517A3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Processamento demorado</w:t>
            </w:r>
          </w:p>
        </w:tc>
      </w:tr>
      <w:tr w:rsidR="00182AC5" w:rsidRPr="00182AC5" w14:paraId="41F9793A" w14:textId="77777777" w:rsidTr="009517A3">
        <w:tc>
          <w:tcPr>
            <w:tcW w:w="3020" w:type="dxa"/>
          </w:tcPr>
          <w:p w14:paraId="4FD6171A" w14:textId="37E3D900" w:rsidR="00AC485D" w:rsidRPr="00182AC5" w:rsidRDefault="00AC485D" w:rsidP="00AC485D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Critérios de Convergência</w:t>
            </w:r>
          </w:p>
        </w:tc>
        <w:tc>
          <w:tcPr>
            <w:tcW w:w="3020" w:type="dxa"/>
          </w:tcPr>
          <w:p w14:paraId="63412539" w14:textId="1DB0DBF4" w:rsidR="00AC485D" w:rsidRPr="00182AC5" w:rsidRDefault="00AC485D" w:rsidP="00AC485D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Podemos ficar preso em ótimos locais</w:t>
            </w:r>
          </w:p>
        </w:tc>
        <w:tc>
          <w:tcPr>
            <w:tcW w:w="3021" w:type="dxa"/>
          </w:tcPr>
          <w:p w14:paraId="553DE14F" w14:textId="1221FDCE" w:rsidR="00AC485D" w:rsidRPr="00182AC5" w:rsidRDefault="00AC485D" w:rsidP="00AC485D">
            <w:pPr>
              <w:rPr>
                <w:color w:val="4F81BD" w:themeColor="accent1"/>
              </w:rPr>
            </w:pPr>
            <w:r w:rsidRPr="00182AC5">
              <w:rPr>
                <w:color w:val="4F81BD" w:themeColor="accent1"/>
              </w:rPr>
              <w:t>Processamento demorado</w:t>
            </w:r>
          </w:p>
        </w:tc>
      </w:tr>
      <w:bookmarkEnd w:id="0"/>
    </w:tbl>
    <w:p w14:paraId="7F4BC1BF" w14:textId="77777777" w:rsidR="002129F4" w:rsidRPr="00E744B2" w:rsidRDefault="002129F4" w:rsidP="00E744B2">
      <w:pPr>
        <w:rPr>
          <w:color w:val="00B0F0"/>
        </w:rPr>
      </w:pPr>
    </w:p>
    <w:sectPr w:rsidR="002129F4" w:rsidRPr="00E744B2" w:rsidSect="009618C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9009B" w14:textId="77777777" w:rsidR="00C4045C" w:rsidRDefault="00C4045C">
      <w:r>
        <w:separator/>
      </w:r>
    </w:p>
  </w:endnote>
  <w:endnote w:type="continuationSeparator" w:id="0">
    <w:p w14:paraId="5CB9ABBF" w14:textId="77777777" w:rsidR="00C4045C" w:rsidRDefault="00C4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20B0604020202020204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08486" w14:textId="77777777" w:rsidR="00C4045C" w:rsidRDefault="00C4045C">
      <w:r>
        <w:separator/>
      </w:r>
    </w:p>
  </w:footnote>
  <w:footnote w:type="continuationSeparator" w:id="0">
    <w:p w14:paraId="6DC8B4F2" w14:textId="77777777" w:rsidR="00C4045C" w:rsidRDefault="00C40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490D2FE4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045039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7"/>
    <w:rsid w:val="00003DD3"/>
    <w:rsid w:val="0001028C"/>
    <w:rsid w:val="000171DA"/>
    <w:rsid w:val="00025523"/>
    <w:rsid w:val="00040885"/>
    <w:rsid w:val="00041C71"/>
    <w:rsid w:val="00045039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52A"/>
    <w:rsid w:val="00182AC5"/>
    <w:rsid w:val="00182EEE"/>
    <w:rsid w:val="00183E5A"/>
    <w:rsid w:val="001867E7"/>
    <w:rsid w:val="001905C1"/>
    <w:rsid w:val="00190617"/>
    <w:rsid w:val="001A693A"/>
    <w:rsid w:val="001B65BD"/>
    <w:rsid w:val="001D5DC4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129F4"/>
    <w:rsid w:val="002230C0"/>
    <w:rsid w:val="00224673"/>
    <w:rsid w:val="00224D13"/>
    <w:rsid w:val="00242E36"/>
    <w:rsid w:val="00244B8A"/>
    <w:rsid w:val="0024571F"/>
    <w:rsid w:val="00247AA2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1617"/>
    <w:rsid w:val="002C4E27"/>
    <w:rsid w:val="00300B63"/>
    <w:rsid w:val="003050FB"/>
    <w:rsid w:val="00307E13"/>
    <w:rsid w:val="00347F70"/>
    <w:rsid w:val="003557D4"/>
    <w:rsid w:val="00360C2E"/>
    <w:rsid w:val="0038073B"/>
    <w:rsid w:val="00382414"/>
    <w:rsid w:val="003A67B6"/>
    <w:rsid w:val="003B19F2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6428B"/>
    <w:rsid w:val="00675186"/>
    <w:rsid w:val="006761C6"/>
    <w:rsid w:val="00681623"/>
    <w:rsid w:val="006A4EF9"/>
    <w:rsid w:val="006A5742"/>
    <w:rsid w:val="006A7A99"/>
    <w:rsid w:val="006B3123"/>
    <w:rsid w:val="006B71A0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30E2"/>
    <w:rsid w:val="008F6140"/>
    <w:rsid w:val="00902715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D07C3"/>
    <w:rsid w:val="009D44F7"/>
    <w:rsid w:val="009E29FE"/>
    <w:rsid w:val="009E4055"/>
    <w:rsid w:val="009F6A2B"/>
    <w:rsid w:val="00A14BB9"/>
    <w:rsid w:val="00A152E3"/>
    <w:rsid w:val="00A178FB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C485D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5391"/>
    <w:rsid w:val="00C37481"/>
    <w:rsid w:val="00C4045C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744B2"/>
    <w:rsid w:val="00E80700"/>
    <w:rsid w:val="00E81ADB"/>
    <w:rsid w:val="00E82E2C"/>
    <w:rsid w:val="00EB2A2A"/>
    <w:rsid w:val="00EB73E8"/>
    <w:rsid w:val="00EC5176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0702A-5D50-964C-A713-3898AD9C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C:\Users\Simone\Documents\0 - COORDENAÇÃO MBAs\DOCUMENTOS DISPONÍVEIS SIGA - FGV\MATERIAL DIDÁTICO\fgvmanagement.dot</Template>
  <TotalTime>33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Ricardo Squassina Lee</cp:lastModifiedBy>
  <cp:revision>4</cp:revision>
  <cp:lastPrinted>2014-09-10T18:21:00Z</cp:lastPrinted>
  <dcterms:created xsi:type="dcterms:W3CDTF">2018-04-12T16:14:00Z</dcterms:created>
  <dcterms:modified xsi:type="dcterms:W3CDTF">2018-04-17T00:44:00Z</dcterms:modified>
</cp:coreProperties>
</file>