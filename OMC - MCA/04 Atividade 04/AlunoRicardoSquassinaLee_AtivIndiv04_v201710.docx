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B506" w14:textId="156EB0C9" w:rsidR="00106A81" w:rsidRPr="00D02E32" w:rsidRDefault="00D06890" w:rsidP="00675186">
      <w:pPr>
        <w:jc w:val="center"/>
        <w:rPr>
          <w:b/>
        </w:rPr>
      </w:pPr>
      <w:r w:rsidRPr="00D02E32">
        <w:rPr>
          <w:b/>
        </w:rPr>
        <w:t>ATIVIDADE</w:t>
      </w:r>
      <w:r w:rsidR="00AF70CB" w:rsidRPr="00D02E32">
        <w:rPr>
          <w:b/>
        </w:rPr>
        <w:t xml:space="preserve"> INDIVIDUAL</w:t>
      </w:r>
      <w:r w:rsidRPr="00D02E32">
        <w:rPr>
          <w:b/>
        </w:rPr>
        <w:t xml:space="preserve"> </w:t>
      </w:r>
      <w:r w:rsidR="0089136B" w:rsidRPr="00D02E32">
        <w:rPr>
          <w:b/>
        </w:rPr>
        <w:t>4</w:t>
      </w:r>
    </w:p>
    <w:p w14:paraId="5B757E18" w14:textId="734E35E2" w:rsidR="00AF70CB" w:rsidRPr="00D02E32" w:rsidRDefault="00AF70CB" w:rsidP="00AF70CB">
      <w:pPr>
        <w:jc w:val="center"/>
        <w:rPr>
          <w:b/>
        </w:rPr>
      </w:pPr>
      <w:r w:rsidRPr="00D02E32">
        <w:rPr>
          <w:b/>
        </w:rPr>
        <w:t xml:space="preserve">Disciplina: </w:t>
      </w:r>
      <w:r w:rsidR="00D06890" w:rsidRPr="00D02E32">
        <w:rPr>
          <w:b/>
        </w:rPr>
        <w:t xml:space="preserve">Otimização e </w:t>
      </w:r>
      <w:r w:rsidRPr="00D02E32">
        <w:rPr>
          <w:b/>
        </w:rPr>
        <w:t>Métodos Computacionais.</w:t>
      </w:r>
    </w:p>
    <w:p w14:paraId="45735388" w14:textId="77777777" w:rsidR="00AF70CB" w:rsidRPr="00D02E32" w:rsidRDefault="00AF70CB" w:rsidP="007A366C">
      <w:pPr>
        <w:rPr>
          <w:b/>
        </w:rPr>
      </w:pPr>
    </w:p>
    <w:p w14:paraId="7EC370C9" w14:textId="5470F5A7" w:rsidR="00183E5A" w:rsidRPr="00D02E32" w:rsidRDefault="00AF70CB" w:rsidP="007A366C">
      <w:pPr>
        <w:rPr>
          <w:b/>
        </w:rPr>
      </w:pPr>
      <w:r w:rsidRPr="00D02E32">
        <w:rPr>
          <w:b/>
        </w:rPr>
        <w:t>Peso na disciplina</w:t>
      </w:r>
      <w:r w:rsidR="00D06890" w:rsidRPr="00D02E32">
        <w:rPr>
          <w:b/>
        </w:rPr>
        <w:t xml:space="preserve"> (de todas as atividades individuais em conjunto)</w:t>
      </w:r>
      <w:r w:rsidRPr="00D02E32">
        <w:rPr>
          <w:b/>
        </w:rPr>
        <w:t xml:space="preserve">: </w:t>
      </w:r>
      <w:r w:rsidR="00D06890" w:rsidRPr="00D02E32">
        <w:rPr>
          <w:b/>
        </w:rPr>
        <w:t>5</w:t>
      </w:r>
      <w:r w:rsidR="00183E5A" w:rsidRPr="00D02E32">
        <w:rPr>
          <w:b/>
        </w:rPr>
        <w:t>0%.</w:t>
      </w:r>
    </w:p>
    <w:p w14:paraId="2ACAD777" w14:textId="77777777" w:rsidR="00183E5A" w:rsidRPr="00D02E32" w:rsidRDefault="00DA4784" w:rsidP="007A366C">
      <w:pPr>
        <w:rPr>
          <w:b/>
        </w:rPr>
      </w:pPr>
      <w:r w:rsidRPr="00D02E32">
        <w:rPr>
          <w:b/>
        </w:rPr>
        <w:t>Professor responsável: Rodrigo Togneri.</w:t>
      </w:r>
    </w:p>
    <w:p w14:paraId="42B8C13A" w14:textId="629BD27E" w:rsidR="00C83281" w:rsidRPr="00D02E32" w:rsidRDefault="00C83281" w:rsidP="007A366C">
      <w:pPr>
        <w:rPr>
          <w:b/>
        </w:rPr>
      </w:pPr>
      <w:r w:rsidRPr="00D02E32">
        <w:rPr>
          <w:b/>
        </w:rPr>
        <w:t xml:space="preserve">Condição: </w:t>
      </w:r>
      <w:r w:rsidR="00D06890" w:rsidRPr="00D02E32">
        <w:rPr>
          <w:b/>
        </w:rPr>
        <w:t>Livre consulta a conteúdos e tecnologias</w:t>
      </w:r>
      <w:r w:rsidRPr="00D02E32">
        <w:rPr>
          <w:b/>
        </w:rPr>
        <w:t>.</w:t>
      </w:r>
    </w:p>
    <w:p w14:paraId="6A20AE87" w14:textId="77777777" w:rsidR="00D06890" w:rsidRPr="00D02E32" w:rsidRDefault="00883BCC" w:rsidP="00D06890">
      <w:pPr>
        <w:rPr>
          <w:b/>
        </w:rPr>
      </w:pPr>
      <w:r w:rsidRPr="00D02E32">
        <w:rPr>
          <w:b/>
        </w:rPr>
        <w:t>Vers</w:t>
      </w:r>
      <w:r w:rsidR="0064715D" w:rsidRPr="00D02E32">
        <w:rPr>
          <w:b/>
        </w:rPr>
        <w:t>ão: 2017.</w:t>
      </w:r>
      <w:r w:rsidR="00D06890" w:rsidRPr="00D02E32">
        <w:rPr>
          <w:b/>
        </w:rPr>
        <w:t>10</w:t>
      </w:r>
    </w:p>
    <w:p w14:paraId="64439D64" w14:textId="1CA12A80" w:rsidR="00D06890" w:rsidRPr="00D02E32" w:rsidRDefault="00D06890" w:rsidP="00D06890">
      <w:pPr>
        <w:rPr>
          <w:b/>
        </w:rPr>
      </w:pPr>
      <w:r w:rsidRPr="00D02E32">
        <w:rPr>
          <w:b/>
        </w:rPr>
        <w:t>Sempre que aplicável, utilize software para fazer os cálculos e coloque aqui somente os resultados finais, entregando a solução por software em arquivo à parte.</w:t>
      </w:r>
    </w:p>
    <w:p w14:paraId="0DEDE996" w14:textId="77777777" w:rsidR="00D06890" w:rsidRPr="00D02E32" w:rsidRDefault="00D06890" w:rsidP="007A366C">
      <w:pPr>
        <w:rPr>
          <w:b/>
        </w:rPr>
      </w:pPr>
    </w:p>
    <w:p w14:paraId="6F13AFE8" w14:textId="77777777" w:rsidR="00D85DB1" w:rsidRPr="00D02E32" w:rsidRDefault="00D85DB1" w:rsidP="007A366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:rsidRPr="00D02E32" w14:paraId="61F32873" w14:textId="77777777" w:rsidTr="00D85DB1">
        <w:tc>
          <w:tcPr>
            <w:tcW w:w="2376" w:type="dxa"/>
          </w:tcPr>
          <w:p w14:paraId="61504606" w14:textId="77777777" w:rsidR="00D85DB1" w:rsidRPr="00D02E32" w:rsidRDefault="00D85DB1" w:rsidP="007A366C">
            <w:pPr>
              <w:rPr>
                <w:b/>
              </w:rPr>
            </w:pPr>
            <w:r w:rsidRPr="00D02E32"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Pr="00D02E32" w:rsidRDefault="00D85DB1" w:rsidP="007A366C">
            <w:pPr>
              <w:rPr>
                <w:b/>
              </w:rPr>
            </w:pPr>
            <w:r w:rsidRPr="00D02E32">
              <w:rPr>
                <w:b/>
              </w:rPr>
              <w:t>Nome Completo</w:t>
            </w:r>
          </w:p>
        </w:tc>
      </w:tr>
      <w:tr w:rsidR="00EB320B" w:rsidRPr="00D02E32" w14:paraId="0F72CC58" w14:textId="77777777" w:rsidTr="00D85DB1">
        <w:tc>
          <w:tcPr>
            <w:tcW w:w="2376" w:type="dxa"/>
          </w:tcPr>
          <w:p w14:paraId="4863A58F" w14:textId="2CE86B52" w:rsidR="00EB320B" w:rsidRPr="00D02E32" w:rsidRDefault="00EB320B" w:rsidP="00EB320B">
            <w:r w:rsidRPr="00D02E32">
              <w:t>A56843646</w:t>
            </w:r>
          </w:p>
        </w:tc>
        <w:tc>
          <w:tcPr>
            <w:tcW w:w="6835" w:type="dxa"/>
          </w:tcPr>
          <w:p w14:paraId="31D33A5D" w14:textId="6B69FEA8" w:rsidR="00EB320B" w:rsidRPr="00D02E32" w:rsidRDefault="00EB320B" w:rsidP="00EB320B">
            <w:r w:rsidRPr="00D02E32">
              <w:t>Ricardo Squassina Lee</w:t>
            </w:r>
          </w:p>
        </w:tc>
      </w:tr>
    </w:tbl>
    <w:p w14:paraId="4215F52E" w14:textId="77777777" w:rsidR="00883BCC" w:rsidRPr="00D02E32" w:rsidRDefault="00883BCC" w:rsidP="007A366C">
      <w:pPr>
        <w:rPr>
          <w:b/>
        </w:rPr>
      </w:pPr>
    </w:p>
    <w:p w14:paraId="6A078006" w14:textId="7BD6EE70" w:rsidR="009B6FE5" w:rsidRPr="00D02E32" w:rsidRDefault="009B6FE5" w:rsidP="009B6FE5">
      <w:pPr>
        <w:rPr>
          <w:b/>
        </w:rPr>
      </w:pPr>
      <w:r w:rsidRPr="00D02E32">
        <w:rPr>
          <w:b/>
        </w:rPr>
        <w:t xml:space="preserve">Tema: </w:t>
      </w:r>
      <w:r w:rsidR="00B66E1C" w:rsidRPr="00D02E32">
        <w:rPr>
          <w:b/>
        </w:rPr>
        <w:t>Matrizes Esparsas.</w:t>
      </w:r>
    </w:p>
    <w:p w14:paraId="3CC74E7B" w14:textId="31101C6C" w:rsidR="009B6FE5" w:rsidRPr="00D02E32" w:rsidRDefault="009B6FE5" w:rsidP="009B6FE5"/>
    <w:p w14:paraId="678FA432" w14:textId="77777777" w:rsidR="009C0200" w:rsidRPr="00D02E32" w:rsidRDefault="009C0200" w:rsidP="009C0200">
      <w:r w:rsidRPr="00D02E32">
        <w:t xml:space="preserve">Tem se a matriz abaixo. </w:t>
      </w:r>
    </w:p>
    <w:p w14:paraId="0C9B11D8" w14:textId="77777777" w:rsidR="009C0200" w:rsidRPr="00D02E32" w:rsidRDefault="009C0200" w:rsidP="009C0200"/>
    <w:p w14:paraId="340852BA" w14:textId="4D904E5F" w:rsidR="009C0200" w:rsidRPr="00D02E32" w:rsidRDefault="00A46E72" w:rsidP="009C0200">
      <w:pPr>
        <w:jc w:val="center"/>
      </w:pPr>
      <w:r w:rsidRPr="00D02E32">
        <w:rPr>
          <w:noProof/>
        </w:rPr>
        <w:drawing>
          <wp:inline distT="0" distB="0" distL="0" distR="0" wp14:anchorId="35446658" wp14:editId="2070C300">
            <wp:extent cx="1714500" cy="1149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17" cy="1156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A7972" w14:textId="77777777" w:rsidR="009C0200" w:rsidRPr="00D02E32" w:rsidRDefault="009C0200" w:rsidP="009C0200"/>
    <w:p w14:paraId="2FF1D605" w14:textId="77777777" w:rsidR="009C0200" w:rsidRPr="00D02E32" w:rsidRDefault="009C0200" w:rsidP="009C0200">
      <w:r w:rsidRPr="00D02E32">
        <w:t>Com base nela, pede-se:</w:t>
      </w:r>
    </w:p>
    <w:p w14:paraId="6BAC3BDB" w14:textId="77777777" w:rsidR="009C0200" w:rsidRPr="00D02E32" w:rsidRDefault="009C0200" w:rsidP="009C0200"/>
    <w:p w14:paraId="0C8C9AC9" w14:textId="28932655" w:rsidR="00244288" w:rsidRDefault="009C0200" w:rsidP="00D02E32">
      <w:pPr>
        <w:pStyle w:val="ListParagraph"/>
        <w:numPr>
          <w:ilvl w:val="0"/>
          <w:numId w:val="19"/>
        </w:numPr>
        <w:jc w:val="both"/>
        <w:rPr>
          <w:rFonts w:ascii="Verdana" w:hAnsi="Verdana"/>
          <w:szCs w:val="20"/>
        </w:rPr>
      </w:pPr>
      <w:r w:rsidRPr="00D02E32">
        <w:rPr>
          <w:rFonts w:ascii="Verdana" w:hAnsi="Verdana"/>
          <w:szCs w:val="20"/>
        </w:rPr>
        <w:t xml:space="preserve">A sua correspondente em “formato econômico”, incluindo ponteiros. Utilize como padrão para os ponteiros, conforme material de aula, o sinal negativo para indicar o primeiro índice, e o valor </w:t>
      </w:r>
      <m:oMath>
        <m:r>
          <w:rPr>
            <w:rFonts w:ascii="Cambria Math" w:hAnsi="Cambria Math"/>
            <w:szCs w:val="20"/>
          </w:rPr>
          <m:t>-m+&lt;primeiro índice i&gt;</m:t>
        </m:r>
      </m:oMath>
      <w:r w:rsidRPr="00D02E32">
        <w:rPr>
          <w:rFonts w:ascii="Verdana" w:hAnsi="Verdana"/>
          <w:szCs w:val="20"/>
        </w:rPr>
        <w:t xml:space="preserve"> ou </w:t>
      </w:r>
      <m:oMath>
        <m:r>
          <w:rPr>
            <w:rFonts w:ascii="Cambria Math" w:hAnsi="Cambria Math"/>
            <w:szCs w:val="20"/>
          </w:rPr>
          <m:t>-n+&lt;primeiro índice j&gt;</m:t>
        </m:r>
      </m:oMath>
      <w:r w:rsidRPr="00D02E32">
        <w:rPr>
          <w:rFonts w:ascii="Verdana" w:hAnsi="Verdana"/>
          <w:szCs w:val="20"/>
        </w:rPr>
        <w:t xml:space="preserve"> para indicar o último índice.</w:t>
      </w:r>
    </w:p>
    <w:p w14:paraId="30325057" w14:textId="77777777" w:rsidR="00D02E32" w:rsidRPr="00D02E32" w:rsidRDefault="00D02E32" w:rsidP="00D02E32">
      <w:pPr>
        <w:pStyle w:val="ListParagraph"/>
        <w:jc w:val="both"/>
        <w:rPr>
          <w:rFonts w:ascii="Verdana" w:hAnsi="Verdana"/>
          <w:szCs w:val="20"/>
        </w:rPr>
      </w:pPr>
    </w:p>
    <w:p w14:paraId="453FE1AA" w14:textId="614A52D6" w:rsidR="00D02E32" w:rsidRPr="00D02E32" w:rsidRDefault="00D02E32" w:rsidP="00D02E32">
      <w:pPr>
        <w:rPr>
          <w:color w:val="4F81BD" w:themeColor="accent1"/>
        </w:rPr>
      </w:pPr>
      <w:r w:rsidRPr="00D02E32">
        <w:rPr>
          <w:color w:val="4F81BD" w:themeColor="accent1"/>
        </w:rPr>
        <w:t>Forma econômica simples:</w:t>
      </w:r>
    </w:p>
    <w:tbl>
      <w:tblPr>
        <w:tblW w:w="8363" w:type="dxa"/>
        <w:tblInd w:w="81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673"/>
        <w:gridCol w:w="1672"/>
        <w:gridCol w:w="1673"/>
        <w:gridCol w:w="1673"/>
      </w:tblGrid>
      <w:tr w:rsidR="00CB786C" w:rsidRPr="00D02E32" w14:paraId="463D8CF8" w14:textId="77777777" w:rsidTr="00D02E32"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4CC440" w14:textId="099F3C08" w:rsidR="00CB786C" w:rsidRPr="00EE08D7" w:rsidRDefault="00EE08D7" w:rsidP="00EE08D7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b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11A8AF" w14:textId="167F74B1" w:rsidR="00CB786C" w:rsidRPr="00EE08D7" w:rsidRDefault="00EE08D7" w:rsidP="00EE08D7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i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812ED2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j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EE01D5" w14:textId="64210909" w:rsidR="00CB786C" w:rsidRPr="00EE08D7" w:rsidRDefault="00EE08D7" w:rsidP="00EE08D7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p</w:t>
            </w:r>
            <w:r w:rsidR="00CB786C" w:rsidRPr="00EE08D7">
              <w:rPr>
                <w:b/>
                <w:color w:val="4F81BD" w:themeColor="accent1"/>
              </w:rPr>
              <w:t>,i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C93686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p,j</w:t>
            </w:r>
          </w:p>
        </w:tc>
      </w:tr>
      <w:tr w:rsidR="00CB786C" w:rsidRPr="00D02E32" w14:paraId="462705D0" w14:textId="77777777" w:rsidTr="00D02E32">
        <w:tblPrEx>
          <w:tblBorders>
            <w:top w:val="none" w:sz="0" w:space="0" w:color="auto"/>
          </w:tblBorders>
        </w:tblPrEx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55DB36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1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C78DA4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91C369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0296A5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5A0964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</w:tr>
      <w:tr w:rsidR="00CB786C" w:rsidRPr="00D02E32" w14:paraId="26FA732B" w14:textId="77777777" w:rsidTr="00D02E32">
        <w:tblPrEx>
          <w:tblBorders>
            <w:top w:val="none" w:sz="0" w:space="0" w:color="auto"/>
          </w:tblBorders>
        </w:tblPrEx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16D726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2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48BDCC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A611A6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0005A4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E533A0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</w:tr>
      <w:tr w:rsidR="00CB786C" w:rsidRPr="00D02E32" w14:paraId="45B00C42" w14:textId="77777777" w:rsidTr="00D02E32">
        <w:tblPrEx>
          <w:tblBorders>
            <w:top w:val="none" w:sz="0" w:space="0" w:color="auto"/>
          </w:tblBorders>
        </w:tblPrEx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20FDA1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3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AEEE7F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002BEA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A1AF8A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-1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D7FA74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-1</w:t>
            </w:r>
          </w:p>
        </w:tc>
      </w:tr>
    </w:tbl>
    <w:p w14:paraId="157564E7" w14:textId="77777777" w:rsidR="00EE08D7" w:rsidRDefault="00EE08D7">
      <w:pPr>
        <w:rPr>
          <w:color w:val="4F81BD" w:themeColor="accent1"/>
        </w:rPr>
      </w:pPr>
    </w:p>
    <w:p w14:paraId="010626DE" w14:textId="1A1AE950" w:rsidR="00D02E32" w:rsidRPr="00D02E32" w:rsidRDefault="00D02E32">
      <w:pPr>
        <w:rPr>
          <w:color w:val="4F81BD" w:themeColor="accent1"/>
        </w:rPr>
      </w:pPr>
      <w:r w:rsidRPr="00D02E32">
        <w:rPr>
          <w:color w:val="4F81BD" w:themeColor="accent1"/>
        </w:rPr>
        <w:t>Forma econômica com ponteiros:</w:t>
      </w:r>
    </w:p>
    <w:tbl>
      <w:tblPr>
        <w:tblW w:w="8363" w:type="dxa"/>
        <w:tblInd w:w="817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673"/>
        <w:gridCol w:w="1672"/>
        <w:gridCol w:w="1673"/>
        <w:gridCol w:w="1673"/>
      </w:tblGrid>
      <w:tr w:rsidR="00CB786C" w:rsidRPr="00D02E32" w14:paraId="3CE05FE7" w14:textId="77777777" w:rsidTr="00D02E32"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158EF7" w14:textId="71EB0383" w:rsidR="00CB786C" w:rsidRPr="00EE08D7" w:rsidRDefault="00EE08D7" w:rsidP="00EE08D7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b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1A894C" w14:textId="5F9A59D1" w:rsidR="00CB786C" w:rsidRPr="00EE08D7" w:rsidRDefault="00EE08D7" w:rsidP="00EE08D7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i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121435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j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9E08CD" w14:textId="5DB8EAF7" w:rsidR="00CB786C" w:rsidRPr="00EE08D7" w:rsidRDefault="00EE08D7" w:rsidP="00EE08D7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p</w:t>
            </w:r>
            <w:r w:rsidR="00CB786C" w:rsidRPr="00EE08D7">
              <w:rPr>
                <w:b/>
                <w:color w:val="4F81BD" w:themeColor="accent1"/>
              </w:rPr>
              <w:t>,i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C46841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p,j</w:t>
            </w:r>
          </w:p>
        </w:tc>
      </w:tr>
      <w:tr w:rsidR="00CB786C" w:rsidRPr="00D02E32" w14:paraId="550B26F7" w14:textId="77777777" w:rsidTr="00D02E32"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CBF60A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1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AA9E4B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879A16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2EF49D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-2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6B14D7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</w:tr>
      <w:tr w:rsidR="00CB786C" w:rsidRPr="00D02E32" w14:paraId="3AAA6C09" w14:textId="77777777" w:rsidTr="00D02E32"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E2A7AD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2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475870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188A30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7A5AE8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FE5FB4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-1</w:t>
            </w:r>
          </w:p>
        </w:tc>
      </w:tr>
      <w:tr w:rsidR="00CB786C" w:rsidRPr="00D02E32" w14:paraId="04D5D7A8" w14:textId="77777777" w:rsidTr="00D02E32"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FF619F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3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50EE1E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CC018B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63E2BA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(-2-m)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FDBA03" w14:textId="053714D9" w:rsidR="00CB786C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(-1-n</w:t>
            </w:r>
            <w:r w:rsidR="00CB786C" w:rsidRPr="00EE08D7">
              <w:rPr>
                <w:color w:val="4F81BD" w:themeColor="accent1"/>
              </w:rPr>
              <w:t>)</w:t>
            </w:r>
          </w:p>
        </w:tc>
      </w:tr>
    </w:tbl>
    <w:p w14:paraId="217463D0" w14:textId="77777777" w:rsidR="00EE08D7" w:rsidRDefault="00EE08D7">
      <w:pPr>
        <w:rPr>
          <w:color w:val="4F81BD" w:themeColor="accent1"/>
        </w:rPr>
      </w:pPr>
    </w:p>
    <w:p w14:paraId="0F962102" w14:textId="77777777" w:rsidR="00EE08D7" w:rsidRDefault="00EE08D7">
      <w:pPr>
        <w:spacing w:line="240" w:lineRule="auto"/>
        <w:jc w:val="left"/>
        <w:rPr>
          <w:color w:val="4F81BD" w:themeColor="accent1"/>
        </w:rPr>
      </w:pPr>
      <w:r>
        <w:rPr>
          <w:color w:val="4F81BD" w:themeColor="accent1"/>
        </w:rPr>
        <w:br w:type="page"/>
      </w:r>
    </w:p>
    <w:p w14:paraId="640DCF43" w14:textId="0925F0DE" w:rsidR="00D02E32" w:rsidRPr="00D02E32" w:rsidRDefault="00D02E32">
      <w:pPr>
        <w:rPr>
          <w:color w:val="4F81BD" w:themeColor="accent1"/>
        </w:rPr>
      </w:pPr>
      <w:r w:rsidRPr="00D02E32">
        <w:rPr>
          <w:color w:val="4F81BD" w:themeColor="accent1"/>
        </w:rPr>
        <w:lastRenderedPageBreak/>
        <w:t>Valores: m = 3 e n = 3. Forma econômica com ponteiros:</w:t>
      </w:r>
    </w:p>
    <w:tbl>
      <w:tblPr>
        <w:tblW w:w="8363" w:type="dxa"/>
        <w:tblInd w:w="817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673"/>
        <w:gridCol w:w="1672"/>
        <w:gridCol w:w="1673"/>
        <w:gridCol w:w="1673"/>
      </w:tblGrid>
      <w:tr w:rsidR="00CB786C" w:rsidRPr="00D02E32" w14:paraId="4F8DA719" w14:textId="77777777" w:rsidTr="00D02E32"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7A3ABC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b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2C36B6" w14:textId="22141E87" w:rsidR="00CB786C" w:rsidRPr="00EE08D7" w:rsidRDefault="00EE08D7" w:rsidP="00EE08D7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i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3B93B2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j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9DFA9D" w14:textId="20864566" w:rsidR="00CB786C" w:rsidRPr="00EE08D7" w:rsidRDefault="00EE08D7" w:rsidP="00EE08D7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p</w:t>
            </w:r>
            <w:r w:rsidR="00CB786C" w:rsidRPr="00EE08D7">
              <w:rPr>
                <w:b/>
                <w:color w:val="4F81BD" w:themeColor="accent1"/>
              </w:rPr>
              <w:t>,i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A448E8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p,j</w:t>
            </w:r>
          </w:p>
        </w:tc>
      </w:tr>
      <w:tr w:rsidR="00CB786C" w:rsidRPr="00D02E32" w14:paraId="3830D154" w14:textId="77777777" w:rsidTr="00D02E32"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505A7A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1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ABBF7C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DD9E43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0D3C3F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-2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CCF071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</w:tr>
      <w:tr w:rsidR="00CB786C" w:rsidRPr="00D02E32" w14:paraId="167C451C" w14:textId="77777777" w:rsidTr="00D02E32"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DB58C9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2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E9E59E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1ACCFE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370A01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87D17C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-1</w:t>
            </w:r>
          </w:p>
        </w:tc>
      </w:tr>
      <w:tr w:rsidR="00CB786C" w:rsidRPr="00D02E32" w14:paraId="60EB4275" w14:textId="77777777" w:rsidTr="00D02E32">
        <w:tblPrEx>
          <w:tblBorders>
            <w:top w:val="nil"/>
          </w:tblBorders>
        </w:tblPrEx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740C74" w14:textId="77777777" w:rsidR="00CB786C" w:rsidRPr="00EE08D7" w:rsidRDefault="00CB786C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3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0E8A57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DE2164" w14:textId="77777777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B3E7D9" w14:textId="5A044A92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</w:t>
            </w:r>
            <w:r w:rsidR="00D02E32" w:rsidRPr="00EE08D7">
              <w:rPr>
                <w:color w:val="4F81BD" w:themeColor="accent1"/>
              </w:rPr>
              <w:t>5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D2469A" w14:textId="4A3E17D0" w:rsidR="00CB786C" w:rsidRPr="00EE08D7" w:rsidRDefault="00CB786C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</w:t>
            </w:r>
            <w:r w:rsidR="00D02E32" w:rsidRPr="00EE08D7">
              <w:rPr>
                <w:color w:val="4F81BD" w:themeColor="accent1"/>
              </w:rPr>
              <w:t>4</w:t>
            </w:r>
          </w:p>
        </w:tc>
      </w:tr>
    </w:tbl>
    <w:p w14:paraId="3C616B67" w14:textId="77777777" w:rsidR="00CB786C" w:rsidRPr="00D02E32" w:rsidRDefault="00CB786C" w:rsidP="00CB7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ascii="Helvetica" w:hAnsi="Helvetica" w:cs="Helvetica"/>
          <w:kern w:val="1"/>
          <w:sz w:val="24"/>
          <w:szCs w:val="24"/>
          <w:lang w:eastAsia="pt-BR"/>
        </w:rPr>
      </w:pPr>
    </w:p>
    <w:p w14:paraId="0FADE912" w14:textId="77777777" w:rsidR="009C0200" w:rsidRPr="00D02E32" w:rsidRDefault="009C0200" w:rsidP="009C0200">
      <w:pPr>
        <w:pStyle w:val="ListParagraph"/>
        <w:jc w:val="both"/>
        <w:rPr>
          <w:rFonts w:ascii="Verdana" w:hAnsi="Verdana"/>
          <w:szCs w:val="20"/>
        </w:rPr>
      </w:pPr>
    </w:p>
    <w:p w14:paraId="55B7FA27" w14:textId="2F8E480E" w:rsidR="009C0200" w:rsidRPr="00D02E32" w:rsidRDefault="009C0200" w:rsidP="005A04DB">
      <w:pPr>
        <w:pStyle w:val="ListParagraph"/>
        <w:numPr>
          <w:ilvl w:val="0"/>
          <w:numId w:val="19"/>
        </w:numPr>
        <w:jc w:val="both"/>
        <w:rPr>
          <w:rFonts w:ascii="Verdana" w:hAnsi="Verdana"/>
          <w:szCs w:val="20"/>
        </w:rPr>
      </w:pPr>
      <w:r w:rsidRPr="00D02E32">
        <w:rPr>
          <w:rFonts w:ascii="Verdana" w:hAnsi="Verdana"/>
          <w:szCs w:val="20"/>
        </w:rPr>
        <w:t>Partindo-se do formato econômico do item a) anterior, a nova matriz em “formato econômico”, dado que o valor (</w:t>
      </w:r>
      <m:oMath>
        <m:r>
          <w:rPr>
            <w:rFonts w:ascii="Cambria Math" w:hAnsi="Cambria Math"/>
            <w:szCs w:val="20"/>
          </w:rPr>
          <m:t>i=4</m:t>
        </m:r>
      </m:oMath>
      <w:r w:rsidRPr="00D02E32">
        <w:rPr>
          <w:rFonts w:ascii="Verdana" w:hAnsi="Verdana"/>
          <w:szCs w:val="20"/>
        </w:rPr>
        <w:t xml:space="preserve">, </w:t>
      </w:r>
      <m:oMath>
        <m:r>
          <w:rPr>
            <w:rFonts w:ascii="Cambria Math" w:hAnsi="Cambria Math"/>
            <w:szCs w:val="20"/>
          </w:rPr>
          <m:t>j=5</m:t>
        </m:r>
      </m:oMath>
      <w:r w:rsidRPr="00D02E32">
        <w:rPr>
          <w:rFonts w:ascii="Verdana" w:hAnsi="Verdana"/>
          <w:szCs w:val="20"/>
        </w:rPr>
        <w:t xml:space="preserve">) passou a ter valor </w:t>
      </w:r>
      <w:r w:rsidR="00EE453D" w:rsidRPr="00D02E32">
        <w:rPr>
          <w:rFonts w:ascii="Verdana" w:hAnsi="Verdana"/>
          <w:szCs w:val="20"/>
        </w:rPr>
        <w:t>1</w:t>
      </w:r>
      <w:r w:rsidRPr="00D02E32">
        <w:rPr>
          <w:rFonts w:ascii="Verdana" w:hAnsi="Verdana"/>
          <w:szCs w:val="20"/>
        </w:rPr>
        <w:t>.</w:t>
      </w:r>
    </w:p>
    <w:p w14:paraId="6F6FA17D" w14:textId="77777777" w:rsidR="00D02E32" w:rsidRDefault="00D02E32" w:rsidP="00D02E3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4"/>
          <w:lang w:eastAsia="pt-BR"/>
        </w:rPr>
      </w:pPr>
    </w:p>
    <w:p w14:paraId="17B19175" w14:textId="79633EDD" w:rsidR="00E65232" w:rsidRPr="00D02E32" w:rsidRDefault="00D02E32" w:rsidP="00D02E32">
      <w:pPr>
        <w:rPr>
          <w:color w:val="4F81BD" w:themeColor="accent1"/>
        </w:rPr>
      </w:pPr>
      <w:r w:rsidRPr="00D02E32">
        <w:rPr>
          <w:color w:val="4F81BD" w:themeColor="accent1"/>
        </w:rPr>
        <w:t>Forma econômica simples:</w:t>
      </w:r>
    </w:p>
    <w:tbl>
      <w:tblPr>
        <w:tblW w:w="8080" w:type="dxa"/>
        <w:tblInd w:w="81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1616"/>
        <w:gridCol w:w="1616"/>
        <w:gridCol w:w="1616"/>
        <w:gridCol w:w="1616"/>
      </w:tblGrid>
      <w:tr w:rsidR="00E65232" w:rsidRPr="00D02E32" w14:paraId="6AB1762D" w14:textId="77777777" w:rsidTr="00E65232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25F126" w14:textId="77777777" w:rsidR="00E65232" w:rsidRPr="00EE08D7" w:rsidRDefault="00E652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b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A108C2" w14:textId="1615E642" w:rsidR="00E65232" w:rsidRPr="00EE08D7" w:rsidRDefault="00E652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i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D9DF08" w14:textId="77777777" w:rsidR="00E65232" w:rsidRPr="00EE08D7" w:rsidRDefault="00E652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j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4E069C" w14:textId="689FE24D" w:rsidR="00E65232" w:rsidRPr="00EE08D7" w:rsidRDefault="00E652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p,i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6033D7" w14:textId="77777777" w:rsidR="00E65232" w:rsidRPr="00EE08D7" w:rsidRDefault="00E652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p,j</w:t>
            </w:r>
          </w:p>
        </w:tc>
      </w:tr>
      <w:tr w:rsidR="00E65232" w:rsidRPr="00D02E32" w14:paraId="018E02BE" w14:textId="77777777" w:rsidTr="00E65232">
        <w:tblPrEx>
          <w:tblBorders>
            <w:top w:val="none" w:sz="0" w:space="0" w:color="auto"/>
          </w:tblBorders>
        </w:tblPrEx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0F9518" w14:textId="77777777" w:rsidR="00E65232" w:rsidRPr="00EE08D7" w:rsidRDefault="00E652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D79BBA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7DF886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B4113B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05FB7E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</w:tr>
      <w:tr w:rsidR="00E65232" w:rsidRPr="00D02E32" w14:paraId="31FB653E" w14:textId="77777777" w:rsidTr="00E65232">
        <w:tblPrEx>
          <w:tblBorders>
            <w:top w:val="none" w:sz="0" w:space="0" w:color="auto"/>
          </w:tblBorders>
        </w:tblPrEx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0BF124" w14:textId="77777777" w:rsidR="00E65232" w:rsidRPr="00EE08D7" w:rsidRDefault="00E652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2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2EBBD0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E7CF51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09051B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15BCDE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</w:tr>
      <w:tr w:rsidR="00E65232" w:rsidRPr="00D02E32" w14:paraId="77BA274A" w14:textId="77777777" w:rsidTr="00E65232">
        <w:tblPrEx>
          <w:tblBorders>
            <w:top w:val="none" w:sz="0" w:space="0" w:color="auto"/>
          </w:tblBorders>
        </w:tblPrEx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67D823" w14:textId="77777777" w:rsidR="00E65232" w:rsidRPr="00EE08D7" w:rsidRDefault="00E652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3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DB7DAB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7109D8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93A612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4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56CB18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4</w:t>
            </w:r>
          </w:p>
        </w:tc>
      </w:tr>
      <w:tr w:rsidR="00E65232" w:rsidRPr="00D02E32" w14:paraId="0119F14B" w14:textId="77777777" w:rsidTr="00E65232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823E57" w14:textId="77777777" w:rsidR="00E65232" w:rsidRPr="00EE08D7" w:rsidRDefault="00E652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4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9E5E35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4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90DF7B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5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DA75C9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E55C7D" w14:textId="77777777" w:rsidR="00E65232" w:rsidRPr="00EE08D7" w:rsidRDefault="00E652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-1</w:t>
            </w:r>
          </w:p>
        </w:tc>
      </w:tr>
    </w:tbl>
    <w:p w14:paraId="362403B9" w14:textId="77777777" w:rsidR="00D02E32" w:rsidRDefault="00D02E32" w:rsidP="00D02E32"/>
    <w:p w14:paraId="0D22CA4F" w14:textId="0493D376" w:rsidR="00D02E32" w:rsidRPr="00D02E32" w:rsidRDefault="00D02E32" w:rsidP="00D02E32">
      <w:pPr>
        <w:rPr>
          <w:color w:val="4F81BD" w:themeColor="accent1"/>
        </w:rPr>
      </w:pPr>
      <w:r w:rsidRPr="00D02E32">
        <w:rPr>
          <w:color w:val="4F81BD" w:themeColor="accent1"/>
        </w:rPr>
        <w:t>Forma econômica com ponteiros:</w:t>
      </w:r>
    </w:p>
    <w:tbl>
      <w:tblPr>
        <w:tblW w:w="8080" w:type="dxa"/>
        <w:tblInd w:w="81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1616"/>
        <w:gridCol w:w="1616"/>
        <w:gridCol w:w="1616"/>
        <w:gridCol w:w="1616"/>
      </w:tblGrid>
      <w:tr w:rsidR="00D02E32" w:rsidRPr="00D02E32" w14:paraId="36AC7CCD" w14:textId="77777777" w:rsidTr="009517A3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21B35D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b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EAE60E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i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8876CF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j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42C73A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p,i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E1E8CB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p,j</w:t>
            </w:r>
          </w:p>
        </w:tc>
      </w:tr>
      <w:tr w:rsidR="00D02E32" w:rsidRPr="00D02E32" w14:paraId="1A7C9973" w14:textId="77777777" w:rsidTr="009517A3">
        <w:tblPrEx>
          <w:tblBorders>
            <w:top w:val="none" w:sz="0" w:space="0" w:color="auto"/>
          </w:tblBorders>
        </w:tblPrEx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3CA223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24CE24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05021D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2ECD80" w14:textId="3A31184B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-2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8EA5D5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</w:tr>
      <w:tr w:rsidR="00D02E32" w:rsidRPr="00D02E32" w14:paraId="42061867" w14:textId="77777777" w:rsidTr="009517A3">
        <w:tblPrEx>
          <w:tblBorders>
            <w:top w:val="none" w:sz="0" w:space="0" w:color="auto"/>
          </w:tblBorders>
        </w:tblPrEx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1785AD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2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7020D4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A83CD5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328CB9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4D6AC6" w14:textId="087DC63F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-1</w:t>
            </w:r>
          </w:p>
        </w:tc>
      </w:tr>
      <w:tr w:rsidR="00D02E32" w:rsidRPr="00D02E32" w14:paraId="0E77BFAF" w14:textId="77777777" w:rsidTr="009517A3">
        <w:tblPrEx>
          <w:tblBorders>
            <w:top w:val="none" w:sz="0" w:space="0" w:color="auto"/>
          </w:tblBorders>
        </w:tblPrEx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E30599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3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5ACB25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30415A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47FDA7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4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DAAEFC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4</w:t>
            </w:r>
          </w:p>
        </w:tc>
      </w:tr>
      <w:tr w:rsidR="00EE08D7" w:rsidRPr="00D02E32" w14:paraId="3564B44B" w14:textId="77777777" w:rsidTr="009517A3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0150A7" w14:textId="77777777" w:rsidR="00EE08D7" w:rsidRPr="00EE08D7" w:rsidRDefault="00EE08D7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4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7FD35D" w14:textId="77777777" w:rsidR="00EE08D7" w:rsidRPr="00EE08D7" w:rsidRDefault="00EE08D7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4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DC4F35" w14:textId="77777777" w:rsidR="00EE08D7" w:rsidRPr="00EE08D7" w:rsidRDefault="00EE08D7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5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D7757A" w14:textId="7EF4A139" w:rsidR="00EE08D7" w:rsidRPr="00EE08D7" w:rsidRDefault="00EE08D7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(-2-m)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C29F44" w14:textId="097D2947" w:rsidR="00EE08D7" w:rsidRPr="00EE08D7" w:rsidRDefault="00EE08D7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(-1-n)</w:t>
            </w:r>
          </w:p>
        </w:tc>
      </w:tr>
    </w:tbl>
    <w:p w14:paraId="5773C8C7" w14:textId="0AB7ED61" w:rsidR="005E51D9" w:rsidRDefault="005E51D9" w:rsidP="00E652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  <w:sz w:val="24"/>
          <w:lang w:eastAsia="pt-BR"/>
        </w:rPr>
      </w:pPr>
    </w:p>
    <w:p w14:paraId="486BBC0B" w14:textId="2850E915" w:rsidR="00D02E32" w:rsidRPr="00D02E32" w:rsidRDefault="000A76A2" w:rsidP="00D02E32">
      <w:pPr>
        <w:rPr>
          <w:color w:val="4F81BD" w:themeColor="accent1"/>
        </w:rPr>
      </w:pPr>
      <w:r>
        <w:rPr>
          <w:color w:val="4F81BD" w:themeColor="accent1"/>
        </w:rPr>
        <w:t>Valores: m = 4 e n = 4</w:t>
      </w:r>
      <w:r w:rsidR="00D02E32" w:rsidRPr="00D02E32">
        <w:rPr>
          <w:color w:val="4F81BD" w:themeColor="accent1"/>
        </w:rPr>
        <w:t>. Forma econômica com ponteiros:</w:t>
      </w:r>
    </w:p>
    <w:tbl>
      <w:tblPr>
        <w:tblW w:w="8080" w:type="dxa"/>
        <w:tblInd w:w="81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1616"/>
        <w:gridCol w:w="1616"/>
        <w:gridCol w:w="1616"/>
        <w:gridCol w:w="1616"/>
      </w:tblGrid>
      <w:tr w:rsidR="00D02E32" w:rsidRPr="00D02E32" w14:paraId="509216C4" w14:textId="77777777" w:rsidTr="00EE08D7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656ABF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b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4BD28DC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i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D542FC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j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7786D5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p,i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7C3F39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p,j</w:t>
            </w:r>
          </w:p>
        </w:tc>
      </w:tr>
      <w:tr w:rsidR="00D02E32" w:rsidRPr="00D02E32" w14:paraId="2235205E" w14:textId="77777777" w:rsidTr="00EE08D7">
        <w:tblPrEx>
          <w:tblBorders>
            <w:top w:val="none" w:sz="0" w:space="0" w:color="auto"/>
          </w:tblBorders>
        </w:tblPrEx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804BBA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E5CEF9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420D55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065EC7" w14:textId="21A54856" w:rsidR="00D02E32" w:rsidRPr="00EE08D7" w:rsidRDefault="00EE08D7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</w:t>
            </w:r>
            <w:r w:rsidR="00D02E32" w:rsidRPr="00EE08D7">
              <w:rPr>
                <w:color w:val="4F81BD" w:themeColor="accent1"/>
              </w:rPr>
              <w:t>2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6EDD85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</w:tr>
      <w:tr w:rsidR="00D02E32" w:rsidRPr="00D02E32" w14:paraId="1B997A78" w14:textId="77777777" w:rsidTr="00EE08D7">
        <w:tblPrEx>
          <w:tblBorders>
            <w:top w:val="none" w:sz="0" w:space="0" w:color="auto"/>
          </w:tblBorders>
        </w:tblPrEx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278319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2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DD44D3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2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4A63E79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B79069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2BC7B7" w14:textId="5CD4BFEA" w:rsidR="00D02E32" w:rsidRPr="00EE08D7" w:rsidRDefault="00EE08D7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</w:t>
            </w:r>
            <w:r w:rsidR="00D02E32" w:rsidRPr="00EE08D7">
              <w:rPr>
                <w:color w:val="4F81BD" w:themeColor="accent1"/>
              </w:rPr>
              <w:t>1</w:t>
            </w:r>
          </w:p>
        </w:tc>
      </w:tr>
      <w:tr w:rsidR="00D02E32" w:rsidRPr="00D02E32" w14:paraId="57C5EA25" w14:textId="77777777" w:rsidTr="00EE08D7">
        <w:tblPrEx>
          <w:tblBorders>
            <w:top w:val="none" w:sz="0" w:space="0" w:color="auto"/>
          </w:tblBorders>
        </w:tblPrEx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9FC0FE7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3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FB079C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5F945D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3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CB591A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4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25FF75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4</w:t>
            </w:r>
          </w:p>
        </w:tc>
      </w:tr>
      <w:tr w:rsidR="00D02E32" w:rsidRPr="00D02E32" w14:paraId="02CC95C7" w14:textId="77777777" w:rsidTr="00EE08D7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EB46196" w14:textId="77777777" w:rsidR="00D02E32" w:rsidRPr="00EE08D7" w:rsidRDefault="00D02E32" w:rsidP="00EE08D7">
            <w:pPr>
              <w:jc w:val="center"/>
              <w:rPr>
                <w:b/>
                <w:color w:val="4F81BD" w:themeColor="accent1"/>
              </w:rPr>
            </w:pPr>
            <w:r w:rsidRPr="00EE08D7">
              <w:rPr>
                <w:b/>
                <w:color w:val="4F81BD" w:themeColor="accent1"/>
              </w:rPr>
              <w:t>4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1090A8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4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8A5CB8" w14:textId="77777777" w:rsidR="00D02E32" w:rsidRPr="00EE08D7" w:rsidRDefault="00D02E32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5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13B099" w14:textId="7E732AAF" w:rsidR="00D02E32" w:rsidRPr="00EE08D7" w:rsidRDefault="00EE08D7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-6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C6AA86F" w14:textId="55950399" w:rsidR="00D02E32" w:rsidRPr="00EE08D7" w:rsidRDefault="00EE08D7" w:rsidP="00EE08D7">
            <w:pPr>
              <w:jc w:val="center"/>
              <w:rPr>
                <w:color w:val="4F81BD" w:themeColor="accent1"/>
              </w:rPr>
            </w:pPr>
            <w:r w:rsidRPr="00EE08D7">
              <w:rPr>
                <w:color w:val="4F81BD" w:themeColor="accent1"/>
              </w:rPr>
              <w:t>-5</w:t>
            </w:r>
          </w:p>
        </w:tc>
      </w:tr>
    </w:tbl>
    <w:p w14:paraId="4D1A49F3" w14:textId="77777777" w:rsidR="00D02E32" w:rsidRPr="00D02E32" w:rsidRDefault="00D02E32" w:rsidP="00E652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  <w:sz w:val="24"/>
          <w:lang w:eastAsia="pt-BR"/>
        </w:rPr>
      </w:pPr>
    </w:p>
    <w:p w14:paraId="423A9E54" w14:textId="77777777" w:rsidR="005E51D9" w:rsidRPr="00D02E32" w:rsidRDefault="005E51D9" w:rsidP="005E51D9">
      <w:pPr>
        <w:pStyle w:val="ListParagraph"/>
        <w:jc w:val="both"/>
        <w:rPr>
          <w:rFonts w:ascii="Verdana" w:hAnsi="Verdana"/>
          <w:szCs w:val="20"/>
        </w:rPr>
      </w:pPr>
    </w:p>
    <w:p w14:paraId="2648C15C" w14:textId="006F2066" w:rsidR="009C0200" w:rsidRPr="00D02E32" w:rsidRDefault="009C0200" w:rsidP="009C0200">
      <w:pPr>
        <w:pStyle w:val="ListParagraph"/>
        <w:numPr>
          <w:ilvl w:val="0"/>
          <w:numId w:val="19"/>
        </w:numPr>
        <w:jc w:val="both"/>
        <w:rPr>
          <w:rFonts w:ascii="Verdana" w:hAnsi="Verdana"/>
          <w:szCs w:val="20"/>
        </w:rPr>
      </w:pPr>
      <w:r w:rsidRPr="00D02E32">
        <w:rPr>
          <w:rFonts w:ascii="Verdana" w:hAnsi="Verdana"/>
          <w:szCs w:val="20"/>
        </w:rPr>
        <w:t>Da matriz resultante de b), é compensador do ponto de vista de armazenamento que ela esteja em “formato econômico”? Ou seria melhor que ela esteja em formato convencional? Justifique sua resposta com cálculos. Obs: Todos os campos de qualquer um dos formatos ocupa o mesmo espaço de armazenamento. E não se esqueça que o formato econômico em questão usa 4 colunas (pois inclui os ponteiros e desconsidera eventuais custos de armazenamento de índices).</w:t>
      </w:r>
    </w:p>
    <w:p w14:paraId="431078BF" w14:textId="35FBB9C2" w:rsidR="003B4561" w:rsidRPr="00EE08D7" w:rsidRDefault="003B4561" w:rsidP="00EE08D7"/>
    <w:p w14:paraId="1031B432" w14:textId="77777777" w:rsidR="002E2D9C" w:rsidRDefault="002E2D9C" w:rsidP="00EE08D7">
      <w:pPr>
        <w:rPr>
          <w:color w:val="4F81BD" w:themeColor="accent1"/>
        </w:rPr>
      </w:pPr>
      <w:r>
        <w:rPr>
          <w:color w:val="4F81BD" w:themeColor="accent1"/>
        </w:rPr>
        <w:t>Fórmula:</w:t>
      </w:r>
    </w:p>
    <w:p w14:paraId="70421860" w14:textId="382DA4FA" w:rsidR="00EE08D7" w:rsidRPr="00B91FC1" w:rsidRDefault="00EE08D7" w:rsidP="00EE08D7">
      <w:pPr>
        <w:rPr>
          <w:color w:val="4F81BD" w:themeColor="accent1"/>
        </w:rPr>
      </w:pPr>
      <w:r w:rsidRPr="00B91FC1">
        <w:rPr>
          <w:color w:val="4F81BD" w:themeColor="accent1"/>
        </w:rPr>
        <w:t>(</w:t>
      </w:r>
      <w:r w:rsidR="00B91FC1" w:rsidRPr="00B91FC1">
        <w:rPr>
          <w:color w:val="4F81BD" w:themeColor="accent1"/>
        </w:rPr>
        <w:t>m</w:t>
      </w:r>
      <w:r w:rsidRPr="00B91FC1">
        <w:rPr>
          <w:color w:val="4F81BD" w:themeColor="accent1"/>
          <w:vertAlign w:val="subscript"/>
        </w:rPr>
        <w:t xml:space="preserve"> </w:t>
      </w:r>
      <w:r w:rsidRPr="00B91FC1">
        <w:rPr>
          <w:color w:val="4F81BD" w:themeColor="accent1"/>
        </w:rPr>
        <w:t xml:space="preserve">* </w:t>
      </w:r>
      <w:r w:rsidR="00B91FC1" w:rsidRPr="00B91FC1">
        <w:rPr>
          <w:color w:val="4F81BD" w:themeColor="accent1"/>
        </w:rPr>
        <w:t>n</w:t>
      </w:r>
      <w:r w:rsidRPr="00B91FC1">
        <w:rPr>
          <w:color w:val="4F81BD" w:themeColor="accent1"/>
        </w:rPr>
        <w:t>) &gt; (</w:t>
      </w:r>
      <w:r w:rsidR="00B91FC1" w:rsidRPr="00B91FC1">
        <w:rPr>
          <w:color w:val="4F81BD" w:themeColor="accent1"/>
        </w:rPr>
        <w:t>m</w:t>
      </w:r>
      <w:r w:rsidRPr="00B91FC1">
        <w:rPr>
          <w:color w:val="4F81BD" w:themeColor="accent1"/>
        </w:rPr>
        <w:t xml:space="preserve"> * </w:t>
      </w:r>
      <w:r w:rsidR="00B91FC1" w:rsidRPr="00B91FC1">
        <w:rPr>
          <w:color w:val="4F81BD" w:themeColor="accent1"/>
        </w:rPr>
        <w:t>n</w:t>
      </w:r>
      <w:r w:rsidRPr="00B91FC1">
        <w:rPr>
          <w:color w:val="4F81BD" w:themeColor="accent1"/>
        </w:rPr>
        <w:t xml:space="preserve"> –</w:t>
      </w:r>
      <w:r w:rsidR="002E2D9C">
        <w:rPr>
          <w:color w:val="4F81BD" w:themeColor="accent1"/>
        </w:rPr>
        <w:t xml:space="preserve"> z</w:t>
      </w:r>
      <w:r w:rsidRPr="00B91FC1">
        <w:rPr>
          <w:color w:val="4F81BD" w:themeColor="accent1"/>
        </w:rPr>
        <w:t>) *</w:t>
      </w:r>
      <w:r w:rsidRPr="00B91FC1">
        <w:rPr>
          <w:color w:val="4F81BD" w:themeColor="accent1"/>
          <w:vertAlign w:val="superscript"/>
        </w:rPr>
        <w:t xml:space="preserve"> </w:t>
      </w:r>
      <w:r w:rsidR="0014248C">
        <w:rPr>
          <w:color w:val="4F81BD" w:themeColor="accent1"/>
        </w:rPr>
        <w:t>c</w:t>
      </w:r>
    </w:p>
    <w:p w14:paraId="10BE6469" w14:textId="77777777" w:rsidR="002E2D9C" w:rsidRDefault="002E2D9C" w:rsidP="00EE08D7">
      <w:pPr>
        <w:rPr>
          <w:color w:val="4F81BD" w:themeColor="accent1"/>
        </w:rPr>
      </w:pPr>
    </w:p>
    <w:p w14:paraId="2438B6EF" w14:textId="4FFF5074" w:rsidR="002E2D9C" w:rsidRDefault="002E2D9C" w:rsidP="00EE08D7">
      <w:pPr>
        <w:rPr>
          <w:color w:val="4F81BD" w:themeColor="accent1"/>
        </w:rPr>
      </w:pPr>
      <w:r>
        <w:rPr>
          <w:color w:val="4F81BD" w:themeColor="accent1"/>
        </w:rPr>
        <w:t xml:space="preserve">Valores: </w:t>
      </w:r>
    </w:p>
    <w:p w14:paraId="584AE8F8" w14:textId="6FC2DCE3" w:rsidR="002E2D9C" w:rsidRDefault="002E2D9C" w:rsidP="00EE08D7">
      <w:pPr>
        <w:rPr>
          <w:color w:val="4F81BD" w:themeColor="accent1"/>
        </w:rPr>
      </w:pPr>
      <w:r>
        <w:rPr>
          <w:color w:val="4F81BD" w:themeColor="accent1"/>
        </w:rPr>
        <w:t xml:space="preserve">m = 5, número de colunas </w:t>
      </w:r>
    </w:p>
    <w:p w14:paraId="4DD21B32" w14:textId="6F8AA34B" w:rsidR="002E2D9C" w:rsidRDefault="002E2D9C" w:rsidP="00EE08D7">
      <w:pPr>
        <w:rPr>
          <w:color w:val="4F81BD" w:themeColor="accent1"/>
        </w:rPr>
      </w:pPr>
      <w:r>
        <w:rPr>
          <w:color w:val="4F81BD" w:themeColor="accent1"/>
        </w:rPr>
        <w:t xml:space="preserve">n = 4, número de linhas </w:t>
      </w:r>
    </w:p>
    <w:p w14:paraId="3D65BE34" w14:textId="4A1EEB54" w:rsidR="002E2D9C" w:rsidRDefault="002E2D9C" w:rsidP="00EE08D7">
      <w:pPr>
        <w:rPr>
          <w:color w:val="4F81BD" w:themeColor="accent1"/>
        </w:rPr>
      </w:pPr>
      <w:r>
        <w:rPr>
          <w:color w:val="4F81BD" w:themeColor="accent1"/>
        </w:rPr>
        <w:t>z = 16, número de zeros</w:t>
      </w:r>
    </w:p>
    <w:p w14:paraId="1F36CD8F" w14:textId="6CA671E9" w:rsidR="0014248C" w:rsidRDefault="0014248C" w:rsidP="00EE08D7">
      <w:pPr>
        <w:rPr>
          <w:color w:val="4F81BD" w:themeColor="accent1"/>
        </w:rPr>
      </w:pPr>
      <w:r>
        <w:rPr>
          <w:color w:val="4F81BD" w:themeColor="accent1"/>
        </w:rPr>
        <w:t>c = 4, número de colunas no formato econômico</w:t>
      </w:r>
      <w:bookmarkStart w:id="0" w:name="_GoBack"/>
      <w:bookmarkEnd w:id="0"/>
    </w:p>
    <w:p w14:paraId="750185B7" w14:textId="77777777" w:rsidR="002E2D9C" w:rsidRDefault="002E2D9C" w:rsidP="00EE08D7">
      <w:pPr>
        <w:rPr>
          <w:color w:val="4F81BD" w:themeColor="accent1"/>
        </w:rPr>
      </w:pPr>
    </w:p>
    <w:p w14:paraId="672C709A" w14:textId="5DDA8BF9" w:rsidR="00EE08D7" w:rsidRPr="00B91FC1" w:rsidRDefault="00EE08D7" w:rsidP="00EE08D7">
      <w:pPr>
        <w:rPr>
          <w:color w:val="4F81BD" w:themeColor="accent1"/>
        </w:rPr>
      </w:pPr>
      <w:r w:rsidRPr="00B91FC1">
        <w:rPr>
          <w:color w:val="4F81BD" w:themeColor="accent1"/>
        </w:rPr>
        <w:t xml:space="preserve">(5 * 4) &gt; </w:t>
      </w:r>
      <w:r w:rsidR="00B91FC1" w:rsidRPr="00B91FC1">
        <w:rPr>
          <w:color w:val="4F81BD" w:themeColor="accent1"/>
        </w:rPr>
        <w:t>(5</w:t>
      </w:r>
      <w:r w:rsidRPr="00B91FC1">
        <w:rPr>
          <w:color w:val="4F81BD" w:themeColor="accent1"/>
        </w:rPr>
        <w:t xml:space="preserve"> * 4 – 16) *4</w:t>
      </w:r>
    </w:p>
    <w:p w14:paraId="70C2559F" w14:textId="19DBC072" w:rsidR="00EE08D7" w:rsidRPr="00B91FC1" w:rsidRDefault="00EE08D7" w:rsidP="00EE08D7">
      <w:pPr>
        <w:rPr>
          <w:color w:val="4F81BD" w:themeColor="accent1"/>
        </w:rPr>
      </w:pPr>
      <w:r w:rsidRPr="00B91FC1">
        <w:rPr>
          <w:color w:val="4F81BD" w:themeColor="accent1"/>
        </w:rPr>
        <w:t xml:space="preserve">20 &gt; </w:t>
      </w:r>
      <w:r w:rsidR="00B91FC1" w:rsidRPr="00B91FC1">
        <w:rPr>
          <w:color w:val="4F81BD" w:themeColor="accent1"/>
        </w:rPr>
        <w:t>4 * 4</w:t>
      </w:r>
    </w:p>
    <w:p w14:paraId="1E728D03" w14:textId="15130497" w:rsidR="00B91FC1" w:rsidRPr="00B91FC1" w:rsidRDefault="00B91FC1" w:rsidP="00EE08D7">
      <w:pPr>
        <w:rPr>
          <w:color w:val="4F81BD" w:themeColor="accent1"/>
        </w:rPr>
      </w:pPr>
      <w:r w:rsidRPr="00B91FC1">
        <w:rPr>
          <w:color w:val="4F81BD" w:themeColor="accent1"/>
        </w:rPr>
        <w:t>20 &gt; 16</w:t>
      </w:r>
    </w:p>
    <w:p w14:paraId="15A3CA5B" w14:textId="77777777" w:rsidR="00B91FC1" w:rsidRPr="00B91FC1" w:rsidRDefault="00B91FC1" w:rsidP="00EE08D7">
      <w:pPr>
        <w:rPr>
          <w:color w:val="4F81BD" w:themeColor="accent1"/>
        </w:rPr>
      </w:pPr>
    </w:p>
    <w:p w14:paraId="7A8005C8" w14:textId="1334B98C" w:rsidR="003B4561" w:rsidRPr="00EE08D7" w:rsidRDefault="003B4561" w:rsidP="00EE08D7">
      <w:pPr>
        <w:rPr>
          <w:color w:val="4F81BD" w:themeColor="accent1"/>
        </w:rPr>
      </w:pPr>
      <w:r w:rsidRPr="00EE08D7">
        <w:rPr>
          <w:color w:val="4F81BD" w:themeColor="accent1"/>
        </w:rPr>
        <w:t>Portanto, sim, para a matriz resultante de b) é compensador o formato econômico, pois o núme</w:t>
      </w:r>
      <w:r w:rsidR="00CB786C" w:rsidRPr="00EE08D7">
        <w:rPr>
          <w:color w:val="4F81BD" w:themeColor="accent1"/>
        </w:rPr>
        <w:t xml:space="preserve">ro </w:t>
      </w:r>
      <w:r w:rsidR="00B91FC1">
        <w:rPr>
          <w:color w:val="4F81BD" w:themeColor="accent1"/>
        </w:rPr>
        <w:t>campos no formato reduzido é 16, enquanto no formato original eram 20 campos.</w:t>
      </w:r>
    </w:p>
    <w:sectPr w:rsidR="003B4561" w:rsidRPr="00EE08D7" w:rsidSect="009618C1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B197C" w14:textId="77777777" w:rsidR="00DA453D" w:rsidRDefault="00DA453D">
      <w:r>
        <w:separator/>
      </w:r>
    </w:p>
  </w:endnote>
  <w:endnote w:type="continuationSeparator" w:id="0">
    <w:p w14:paraId="0D95205E" w14:textId="77777777" w:rsidR="00DA453D" w:rsidRDefault="00DA4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20B0604020202020204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DB09" w14:textId="77777777" w:rsidR="009618C1" w:rsidRPr="00405A94" w:rsidRDefault="009618C1" w:rsidP="009618C1">
    <w:pPr>
      <w:pStyle w:val="Footer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6AB79" w14:textId="77777777" w:rsidR="004024AB" w:rsidRPr="00F738F9" w:rsidRDefault="00883BCC" w:rsidP="00F738F9">
    <w:pPr>
      <w:pStyle w:val="Footer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3465C" w14:textId="77777777" w:rsidR="00DA453D" w:rsidRDefault="00DA453D">
      <w:r>
        <w:separator/>
      </w:r>
    </w:p>
  </w:footnote>
  <w:footnote w:type="continuationSeparator" w:id="0">
    <w:p w14:paraId="1F50F751" w14:textId="77777777" w:rsidR="00DA453D" w:rsidRDefault="00DA4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94754" w14:textId="68AEF6D7" w:rsidR="00404964" w:rsidRPr="00935BB3" w:rsidRDefault="00404964" w:rsidP="00404964">
    <w:pPr>
      <w:pStyle w:val="Header"/>
      <w:framePr w:wrap="around" w:vAnchor="text" w:hAnchor="margin" w:xAlign="right" w:y="1"/>
      <w:rPr>
        <w:rStyle w:val="PageNumber"/>
        <w:rFonts w:ascii="HelveticaNeueLT Std Thin" w:hAnsi="HelveticaNeueLT Std Thin"/>
      </w:rPr>
    </w:pPr>
    <w:r w:rsidRPr="00935BB3">
      <w:rPr>
        <w:rStyle w:val="PageNumber"/>
        <w:rFonts w:ascii="HelveticaNeueLT Std Thin" w:hAnsi="HelveticaNeueLT Std Thin"/>
      </w:rPr>
      <w:fldChar w:fldCharType="begin"/>
    </w:r>
    <w:r w:rsidRPr="00935BB3">
      <w:rPr>
        <w:rStyle w:val="PageNumber"/>
        <w:rFonts w:ascii="HelveticaNeueLT Std Thin" w:hAnsi="HelveticaNeueLT Std Thin"/>
      </w:rPr>
      <w:instrText xml:space="preserve">PAGE  </w:instrText>
    </w:r>
    <w:r w:rsidRPr="00935BB3">
      <w:rPr>
        <w:rStyle w:val="PageNumber"/>
        <w:rFonts w:ascii="HelveticaNeueLT Std Thin" w:hAnsi="HelveticaNeueLT Std Thin"/>
      </w:rPr>
      <w:fldChar w:fldCharType="separate"/>
    </w:r>
    <w:r w:rsidR="005A04DB">
      <w:rPr>
        <w:rStyle w:val="PageNumber"/>
        <w:rFonts w:ascii="HelveticaNeueLT Std Thin" w:hAnsi="HelveticaNeueLT Std Thin"/>
        <w:noProof/>
      </w:rPr>
      <w:t>1</w:t>
    </w:r>
    <w:r w:rsidRPr="00935BB3">
      <w:rPr>
        <w:rStyle w:val="PageNumber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28"/>
  </w:num>
  <w:num w:numId="8">
    <w:abstractNumId w:val="2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22"/>
  </w:num>
  <w:num w:numId="14">
    <w:abstractNumId w:val="25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  <w:num w:numId="19">
    <w:abstractNumId w:val="19"/>
  </w:num>
  <w:num w:numId="20">
    <w:abstractNumId w:val="24"/>
  </w:num>
  <w:num w:numId="21">
    <w:abstractNumId w:val="8"/>
  </w:num>
  <w:num w:numId="22">
    <w:abstractNumId w:val="27"/>
  </w:num>
  <w:num w:numId="23">
    <w:abstractNumId w:val="7"/>
  </w:num>
  <w:num w:numId="24">
    <w:abstractNumId w:val="23"/>
  </w:num>
  <w:num w:numId="25">
    <w:abstractNumId w:val="6"/>
  </w:num>
  <w:num w:numId="26">
    <w:abstractNumId w:val="11"/>
  </w:num>
  <w:num w:numId="27">
    <w:abstractNumId w:val="20"/>
  </w:num>
  <w:num w:numId="28">
    <w:abstractNumId w:val="13"/>
  </w:num>
  <w:num w:numId="2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gutterAtTop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57"/>
    <w:rsid w:val="00003DD3"/>
    <w:rsid w:val="0001028C"/>
    <w:rsid w:val="000171DA"/>
    <w:rsid w:val="00025523"/>
    <w:rsid w:val="00041C71"/>
    <w:rsid w:val="00045039"/>
    <w:rsid w:val="0005221D"/>
    <w:rsid w:val="00055164"/>
    <w:rsid w:val="00075660"/>
    <w:rsid w:val="00081FD2"/>
    <w:rsid w:val="00090D8B"/>
    <w:rsid w:val="000A6441"/>
    <w:rsid w:val="000A76A2"/>
    <w:rsid w:val="000C066A"/>
    <w:rsid w:val="000D26EB"/>
    <w:rsid w:val="000D4861"/>
    <w:rsid w:val="000E0A46"/>
    <w:rsid w:val="000E3BF2"/>
    <w:rsid w:val="000E723E"/>
    <w:rsid w:val="000E7281"/>
    <w:rsid w:val="000F684F"/>
    <w:rsid w:val="0010055A"/>
    <w:rsid w:val="00101326"/>
    <w:rsid w:val="0010457D"/>
    <w:rsid w:val="00106A81"/>
    <w:rsid w:val="00115569"/>
    <w:rsid w:val="00116082"/>
    <w:rsid w:val="001306D3"/>
    <w:rsid w:val="0014248C"/>
    <w:rsid w:val="001611EB"/>
    <w:rsid w:val="001645D6"/>
    <w:rsid w:val="001652BD"/>
    <w:rsid w:val="0017252A"/>
    <w:rsid w:val="00182EEE"/>
    <w:rsid w:val="00183E5A"/>
    <w:rsid w:val="001867E7"/>
    <w:rsid w:val="001905C1"/>
    <w:rsid w:val="00190617"/>
    <w:rsid w:val="001A693A"/>
    <w:rsid w:val="001B485D"/>
    <w:rsid w:val="001B65BD"/>
    <w:rsid w:val="001E340D"/>
    <w:rsid w:val="001E6C20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2E36"/>
    <w:rsid w:val="00244288"/>
    <w:rsid w:val="00244B8A"/>
    <w:rsid w:val="0024571F"/>
    <w:rsid w:val="00247AA2"/>
    <w:rsid w:val="0025500B"/>
    <w:rsid w:val="00265121"/>
    <w:rsid w:val="00281037"/>
    <w:rsid w:val="002824F0"/>
    <w:rsid w:val="0028538E"/>
    <w:rsid w:val="00293D3C"/>
    <w:rsid w:val="0029438C"/>
    <w:rsid w:val="002944CE"/>
    <w:rsid w:val="00295A6D"/>
    <w:rsid w:val="002C07A5"/>
    <w:rsid w:val="002C1617"/>
    <w:rsid w:val="002C4E27"/>
    <w:rsid w:val="002D03F6"/>
    <w:rsid w:val="002E2D9C"/>
    <w:rsid w:val="003050FB"/>
    <w:rsid w:val="00307E13"/>
    <w:rsid w:val="00347F70"/>
    <w:rsid w:val="003557D4"/>
    <w:rsid w:val="00360C2E"/>
    <w:rsid w:val="0038073B"/>
    <w:rsid w:val="00382414"/>
    <w:rsid w:val="003A67B6"/>
    <w:rsid w:val="003B4561"/>
    <w:rsid w:val="004024AB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20D9"/>
    <w:rsid w:val="00460F9B"/>
    <w:rsid w:val="0046702B"/>
    <w:rsid w:val="00471D48"/>
    <w:rsid w:val="00476564"/>
    <w:rsid w:val="00490560"/>
    <w:rsid w:val="00496E42"/>
    <w:rsid w:val="0049704E"/>
    <w:rsid w:val="004A3D8D"/>
    <w:rsid w:val="004A3FEA"/>
    <w:rsid w:val="004A6468"/>
    <w:rsid w:val="004C0513"/>
    <w:rsid w:val="004C168B"/>
    <w:rsid w:val="004C452B"/>
    <w:rsid w:val="004C4D5B"/>
    <w:rsid w:val="004C73BD"/>
    <w:rsid w:val="004D2677"/>
    <w:rsid w:val="00502431"/>
    <w:rsid w:val="005040B0"/>
    <w:rsid w:val="00556812"/>
    <w:rsid w:val="00561491"/>
    <w:rsid w:val="00566E8E"/>
    <w:rsid w:val="0057425D"/>
    <w:rsid w:val="00581173"/>
    <w:rsid w:val="0058684F"/>
    <w:rsid w:val="005872E3"/>
    <w:rsid w:val="005879FC"/>
    <w:rsid w:val="00587EE8"/>
    <w:rsid w:val="005A04DB"/>
    <w:rsid w:val="005A38DA"/>
    <w:rsid w:val="005C12A1"/>
    <w:rsid w:val="005C56ED"/>
    <w:rsid w:val="005D2331"/>
    <w:rsid w:val="005E4CA6"/>
    <w:rsid w:val="005E51D9"/>
    <w:rsid w:val="005E7039"/>
    <w:rsid w:val="005F643C"/>
    <w:rsid w:val="00600B40"/>
    <w:rsid w:val="00605DA5"/>
    <w:rsid w:val="00611BA7"/>
    <w:rsid w:val="006147FD"/>
    <w:rsid w:val="00632C0A"/>
    <w:rsid w:val="006437ED"/>
    <w:rsid w:val="00646A7D"/>
    <w:rsid w:val="0064715D"/>
    <w:rsid w:val="00650E7D"/>
    <w:rsid w:val="00651EA1"/>
    <w:rsid w:val="00663381"/>
    <w:rsid w:val="00672182"/>
    <w:rsid w:val="00675186"/>
    <w:rsid w:val="006761C6"/>
    <w:rsid w:val="00681623"/>
    <w:rsid w:val="006A4EF9"/>
    <w:rsid w:val="006A5742"/>
    <w:rsid w:val="006A7A99"/>
    <w:rsid w:val="006B3123"/>
    <w:rsid w:val="006B6FC6"/>
    <w:rsid w:val="006B71A0"/>
    <w:rsid w:val="006C6E36"/>
    <w:rsid w:val="006D670B"/>
    <w:rsid w:val="006D7FA0"/>
    <w:rsid w:val="006E1EC3"/>
    <w:rsid w:val="006E5585"/>
    <w:rsid w:val="006F419B"/>
    <w:rsid w:val="0070178D"/>
    <w:rsid w:val="00701948"/>
    <w:rsid w:val="00701F57"/>
    <w:rsid w:val="00702993"/>
    <w:rsid w:val="00702BD5"/>
    <w:rsid w:val="00714E6E"/>
    <w:rsid w:val="007307D5"/>
    <w:rsid w:val="00740425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6A23"/>
    <w:rsid w:val="007C1464"/>
    <w:rsid w:val="007C66EF"/>
    <w:rsid w:val="007E19C5"/>
    <w:rsid w:val="007E636D"/>
    <w:rsid w:val="007F6F1B"/>
    <w:rsid w:val="0080541A"/>
    <w:rsid w:val="0081365A"/>
    <w:rsid w:val="008141E9"/>
    <w:rsid w:val="008163A2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83BCC"/>
    <w:rsid w:val="00885856"/>
    <w:rsid w:val="0089136B"/>
    <w:rsid w:val="008A053E"/>
    <w:rsid w:val="008A0592"/>
    <w:rsid w:val="008A377B"/>
    <w:rsid w:val="008B533B"/>
    <w:rsid w:val="008D4954"/>
    <w:rsid w:val="008F11A2"/>
    <w:rsid w:val="008F30E2"/>
    <w:rsid w:val="008F6140"/>
    <w:rsid w:val="00902715"/>
    <w:rsid w:val="009330A2"/>
    <w:rsid w:val="0093400C"/>
    <w:rsid w:val="0094139B"/>
    <w:rsid w:val="009618C1"/>
    <w:rsid w:val="00962862"/>
    <w:rsid w:val="00971440"/>
    <w:rsid w:val="00985C73"/>
    <w:rsid w:val="0099054D"/>
    <w:rsid w:val="009A6B14"/>
    <w:rsid w:val="009B3B00"/>
    <w:rsid w:val="009B6FE5"/>
    <w:rsid w:val="009C0200"/>
    <w:rsid w:val="009D07C3"/>
    <w:rsid w:val="009D44F7"/>
    <w:rsid w:val="009E29FE"/>
    <w:rsid w:val="009E4055"/>
    <w:rsid w:val="009F6A2B"/>
    <w:rsid w:val="00A152E3"/>
    <w:rsid w:val="00A23ED9"/>
    <w:rsid w:val="00A33245"/>
    <w:rsid w:val="00A373E0"/>
    <w:rsid w:val="00A46E72"/>
    <w:rsid w:val="00A63B12"/>
    <w:rsid w:val="00A75F73"/>
    <w:rsid w:val="00A80925"/>
    <w:rsid w:val="00A85A65"/>
    <w:rsid w:val="00A930B6"/>
    <w:rsid w:val="00AA1BE9"/>
    <w:rsid w:val="00AA2FB9"/>
    <w:rsid w:val="00AA40A4"/>
    <w:rsid w:val="00AA78BB"/>
    <w:rsid w:val="00AB5E59"/>
    <w:rsid w:val="00AF2B67"/>
    <w:rsid w:val="00AF70CB"/>
    <w:rsid w:val="00B00E89"/>
    <w:rsid w:val="00B025CB"/>
    <w:rsid w:val="00B2024C"/>
    <w:rsid w:val="00B23D63"/>
    <w:rsid w:val="00B66E1C"/>
    <w:rsid w:val="00B80641"/>
    <w:rsid w:val="00B868C9"/>
    <w:rsid w:val="00B87C49"/>
    <w:rsid w:val="00B91FC1"/>
    <w:rsid w:val="00BA1896"/>
    <w:rsid w:val="00BC4929"/>
    <w:rsid w:val="00BD7356"/>
    <w:rsid w:val="00C03FD3"/>
    <w:rsid w:val="00C04C25"/>
    <w:rsid w:val="00C25CA3"/>
    <w:rsid w:val="00C35391"/>
    <w:rsid w:val="00C37481"/>
    <w:rsid w:val="00C45CCE"/>
    <w:rsid w:val="00C506D2"/>
    <w:rsid w:val="00C81F4C"/>
    <w:rsid w:val="00C83281"/>
    <w:rsid w:val="00C84DF1"/>
    <w:rsid w:val="00C925B3"/>
    <w:rsid w:val="00CB507F"/>
    <w:rsid w:val="00CB786C"/>
    <w:rsid w:val="00CC1417"/>
    <w:rsid w:val="00CE5E79"/>
    <w:rsid w:val="00CF2CE6"/>
    <w:rsid w:val="00CF5BDC"/>
    <w:rsid w:val="00D02E32"/>
    <w:rsid w:val="00D03756"/>
    <w:rsid w:val="00D06890"/>
    <w:rsid w:val="00D145E6"/>
    <w:rsid w:val="00D21CC9"/>
    <w:rsid w:val="00D21CFA"/>
    <w:rsid w:val="00D2288D"/>
    <w:rsid w:val="00D303EE"/>
    <w:rsid w:val="00D47AA5"/>
    <w:rsid w:val="00D5011A"/>
    <w:rsid w:val="00D62AC2"/>
    <w:rsid w:val="00D85DB1"/>
    <w:rsid w:val="00D96875"/>
    <w:rsid w:val="00DA43F0"/>
    <w:rsid w:val="00DA453D"/>
    <w:rsid w:val="00DA4784"/>
    <w:rsid w:val="00DC531B"/>
    <w:rsid w:val="00DD2AF7"/>
    <w:rsid w:val="00DD4CDF"/>
    <w:rsid w:val="00DF7CD2"/>
    <w:rsid w:val="00E052CC"/>
    <w:rsid w:val="00E16C3E"/>
    <w:rsid w:val="00E17776"/>
    <w:rsid w:val="00E41219"/>
    <w:rsid w:val="00E43B45"/>
    <w:rsid w:val="00E45E27"/>
    <w:rsid w:val="00E5283F"/>
    <w:rsid w:val="00E54484"/>
    <w:rsid w:val="00E65232"/>
    <w:rsid w:val="00E73F37"/>
    <w:rsid w:val="00E744B2"/>
    <w:rsid w:val="00E80700"/>
    <w:rsid w:val="00E81ADB"/>
    <w:rsid w:val="00E82E2C"/>
    <w:rsid w:val="00EB2A2A"/>
    <w:rsid w:val="00EB320B"/>
    <w:rsid w:val="00EB3EE3"/>
    <w:rsid w:val="00EB73E8"/>
    <w:rsid w:val="00EC5176"/>
    <w:rsid w:val="00ED4356"/>
    <w:rsid w:val="00ED7E73"/>
    <w:rsid w:val="00EE08D7"/>
    <w:rsid w:val="00EE453D"/>
    <w:rsid w:val="00EE5928"/>
    <w:rsid w:val="00EF4B1F"/>
    <w:rsid w:val="00EF6742"/>
    <w:rsid w:val="00F3230F"/>
    <w:rsid w:val="00F40796"/>
    <w:rsid w:val="00F452D3"/>
    <w:rsid w:val="00F4786A"/>
    <w:rsid w:val="00F5569A"/>
    <w:rsid w:val="00F72DED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Heading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Heading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Heading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PageNumber">
    <w:name w:val="page number"/>
    <w:basedOn w:val="DefaultParagraphFont"/>
    <w:semiHidden/>
    <w:rsid w:val="00205917"/>
  </w:style>
  <w:style w:type="paragraph" w:styleId="Header">
    <w:name w:val="header"/>
    <w:basedOn w:val="Normal"/>
    <w:link w:val="HeaderChar"/>
    <w:rsid w:val="00205917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semiHidden/>
    <w:rsid w:val="00205917"/>
    <w:pPr>
      <w:ind w:left="2552" w:hanging="2552"/>
    </w:pPr>
  </w:style>
  <w:style w:type="paragraph" w:styleId="TOC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TOC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FooterChar">
    <w:name w:val="Footer Char"/>
    <w:link w:val="Footer"/>
    <w:uiPriority w:val="99"/>
    <w:rsid w:val="00F40796"/>
    <w:rPr>
      <w:rFonts w:ascii="Verdana" w:hAnsi="Verdana"/>
      <w:lang w:val="pt-BR" w:eastAsia="en-US" w:bidi="ar-SA"/>
    </w:rPr>
  </w:style>
  <w:style w:type="paragraph" w:styleId="BodyText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TableofFigur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BodyTextIndent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Emphasis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Strong">
    <w:name w:val="Strong"/>
    <w:uiPriority w:val="22"/>
    <w:qFormat/>
    <w:rsid w:val="005E7039"/>
    <w:rPr>
      <w:b/>
      <w:bCs/>
    </w:rPr>
  </w:style>
  <w:style w:type="paragraph" w:styleId="ListParagraph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Footer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9618C1"/>
  </w:style>
  <w:style w:type="character" w:customStyle="1" w:styleId="HeaderChar">
    <w:name w:val="Header Char"/>
    <w:basedOn w:val="DefaultParagraphFont"/>
    <w:link w:val="Header"/>
    <w:rsid w:val="00404964"/>
    <w:rPr>
      <w:rFonts w:ascii="Verdana" w:hAnsi="Verdan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2A2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BA7"/>
    <w:rPr>
      <w:rFonts w:ascii="Courier New" w:hAnsi="Courier New" w:cs="Courier New"/>
    </w:rPr>
  </w:style>
  <w:style w:type="table" w:styleId="PlainTable5">
    <w:name w:val="Plain Table 5"/>
    <w:basedOn w:val="TableNormal"/>
    <w:uiPriority w:val="45"/>
    <w:rsid w:val="002442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442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442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23910-BE47-CA46-9DAA-7BDDEC34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C:\Users\Simone\Documents\0 - COORDENAÇÃO MBAs\DOCUMENTOS DISPONÍVEIS SIGA - FGV\MATERIAL DIDÁTICO\fgvmanagement.dot</Template>
  <TotalTime>892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Fundacao Getulio Vargas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Ricardo Squassina Lee</cp:lastModifiedBy>
  <cp:revision>75</cp:revision>
  <cp:lastPrinted>2014-09-10T18:21:00Z</cp:lastPrinted>
  <dcterms:created xsi:type="dcterms:W3CDTF">2014-09-01T20:06:00Z</dcterms:created>
  <dcterms:modified xsi:type="dcterms:W3CDTF">2018-04-17T00:48:00Z</dcterms:modified>
</cp:coreProperties>
</file>